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ED" w:rsidRDefault="00793EED" w:rsidP="00793EED">
      <w:pPr>
        <w:pStyle w:val="REDDocumentHeader"/>
      </w:pPr>
      <w:r>
        <w:t>Document History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178"/>
        <w:gridCol w:w="7398"/>
      </w:tblGrid>
      <w:tr w:rsidR="0092317B" w:rsidTr="0092317B">
        <w:tc>
          <w:tcPr>
            <w:tcW w:w="2178" w:type="dxa"/>
          </w:tcPr>
          <w:p w:rsidR="0092317B" w:rsidRDefault="0092317B" w:rsidP="00725A4F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Nov. </w:t>
            </w:r>
            <w:r w:rsidR="00725A4F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2009</w:t>
            </w:r>
          </w:p>
        </w:tc>
        <w:tc>
          <w:tcPr>
            <w:tcW w:w="7398" w:type="dxa"/>
          </w:tcPr>
          <w:p w:rsidR="0092317B" w:rsidRDefault="0092317B" w:rsidP="00793EE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 Start</w:t>
            </w:r>
          </w:p>
        </w:tc>
      </w:tr>
      <w:tr w:rsidR="0092317B" w:rsidTr="0092317B">
        <w:tc>
          <w:tcPr>
            <w:tcW w:w="2178" w:type="dxa"/>
          </w:tcPr>
          <w:p w:rsidR="0092317B" w:rsidRDefault="00E32A5D" w:rsidP="00793EE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Dec.  28, 2009</w:t>
            </w:r>
          </w:p>
        </w:tc>
        <w:tc>
          <w:tcPr>
            <w:tcW w:w="7398" w:type="dxa"/>
          </w:tcPr>
          <w:p w:rsidR="0092317B" w:rsidRDefault="00E32A5D" w:rsidP="00793EED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Updated markup after adding COM server</w:t>
            </w:r>
          </w:p>
        </w:tc>
      </w:tr>
      <w:tr w:rsidR="00E32A5D" w:rsidTr="0092317B">
        <w:tc>
          <w:tcPr>
            <w:tcW w:w="2178" w:type="dxa"/>
          </w:tcPr>
          <w:p w:rsidR="00E32A5D" w:rsidRDefault="00E32A5D" w:rsidP="00793EED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7398" w:type="dxa"/>
          </w:tcPr>
          <w:p w:rsidR="00E32A5D" w:rsidRDefault="00E32A5D" w:rsidP="00793EED">
            <w:pPr>
              <w:contextualSpacing/>
              <w:rPr>
                <w:rFonts w:asciiTheme="minorHAnsi" w:hAnsiTheme="minorHAnsi" w:cstheme="minorHAnsi"/>
              </w:rPr>
            </w:pPr>
          </w:p>
        </w:tc>
      </w:tr>
    </w:tbl>
    <w:p w:rsidR="00793EED" w:rsidRDefault="00793EED" w:rsidP="00793EED">
      <w:pPr>
        <w:contextualSpacing/>
        <w:rPr>
          <w:rFonts w:asciiTheme="minorHAnsi" w:hAnsiTheme="minorHAnsi" w:cstheme="minorHAnsi"/>
        </w:rPr>
      </w:pPr>
    </w:p>
    <w:p w:rsidR="004E4456" w:rsidRDefault="004E4456" w:rsidP="004E4456">
      <w:pPr>
        <w:pStyle w:val="REDDocumentHeader"/>
      </w:pPr>
      <w:r>
        <w:t>Summary</w:t>
      </w:r>
    </w:p>
    <w:p w:rsidR="0092317B" w:rsidRDefault="0092317B" w:rsidP="00E32A5D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E32A5D">
        <w:rPr>
          <w:rFonts w:asciiTheme="minorHAnsi" w:hAnsiTheme="minorHAnsi" w:cstheme="minorHAnsi"/>
        </w:rPr>
        <w:t>Document outlines the project file for RED’s build system, specifically; all xml markup.</w:t>
      </w:r>
    </w:p>
    <w:p w:rsidR="00E32A5D" w:rsidRPr="00E32A5D" w:rsidRDefault="00E32A5D" w:rsidP="00E32A5D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nodes and attributes listed here have special meaning to the engine.  They are reserved for engine use.</w:t>
      </w:r>
    </w:p>
    <w:p w:rsidR="0092317B" w:rsidRDefault="004C3585" w:rsidP="004C3585">
      <w:pPr>
        <w:pStyle w:val="REDDocumentHeader"/>
      </w:pPr>
      <w:r>
        <w:t>Contents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7646693"/>
        <w:docPartObj>
          <w:docPartGallery w:val="Table of Contents"/>
          <w:docPartUnique/>
        </w:docPartObj>
      </w:sdtPr>
      <w:sdtContent>
        <w:p w:rsidR="006F7B19" w:rsidRDefault="005F279E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F279E">
            <w:fldChar w:fldCharType="begin"/>
          </w:r>
          <w:r w:rsidR="00435415" w:rsidRPr="00ED56ED">
            <w:instrText xml:space="preserve"> TOC \o "1-3" \h \z \u </w:instrText>
          </w:r>
          <w:r w:rsidRPr="005F279E">
            <w:fldChar w:fldCharType="separate"/>
          </w:r>
          <w:hyperlink w:anchor="_Toc250012244" w:history="1">
            <w:r w:rsidR="006F7B19" w:rsidRPr="00983ADD">
              <w:rPr>
                <w:rStyle w:val="Hyperlink"/>
                <w:noProof/>
              </w:rPr>
              <w:t>&lt;* /&gt;</w:t>
            </w:r>
            <w:r w:rsidR="006F7B19">
              <w:rPr>
                <w:noProof/>
                <w:webHidden/>
              </w:rPr>
              <w:tab/>
            </w:r>
            <w:r w:rsidR="006F7B19">
              <w:rPr>
                <w:noProof/>
                <w:webHidden/>
              </w:rPr>
              <w:fldChar w:fldCharType="begin"/>
            </w:r>
            <w:r w:rsidR="006F7B19">
              <w:rPr>
                <w:noProof/>
                <w:webHidden/>
              </w:rPr>
              <w:instrText xml:space="preserve"> PAGEREF _Toc250012244 \h </w:instrText>
            </w:r>
            <w:r w:rsidR="006F7B19">
              <w:rPr>
                <w:noProof/>
                <w:webHidden/>
              </w:rPr>
            </w:r>
            <w:r w:rsidR="006F7B19"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3</w:t>
            </w:r>
            <w:r w:rsidR="006F7B19"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45" w:history="1">
            <w:r w:rsidRPr="00983ADD">
              <w:rPr>
                <w:rStyle w:val="Hyperlink"/>
                <w:noProof/>
              </w:rPr>
              <w:t>&lt;BuildIt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46" w:history="1">
            <w:r w:rsidRPr="00983ADD">
              <w:rPr>
                <w:rStyle w:val="Hyperlink"/>
                <w:noProof/>
              </w:rPr>
              <w:t>&lt;BuildIt/Properties/Property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47" w:history="1">
            <w:r w:rsidRPr="00983ADD">
              <w:rPr>
                <w:rStyle w:val="Hyperlink"/>
                <w:noProof/>
              </w:rPr>
              <w:t>&lt;BuildIt/Sequences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48" w:history="1">
            <w:r w:rsidRPr="00983ADD">
              <w:rPr>
                <w:rStyle w:val="Hyperlink"/>
                <w:noProof/>
              </w:rPr>
              <w:t>&lt;BuildIt/Sequences/Action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49" w:history="1">
            <w:r w:rsidRPr="00983ADD">
              <w:rPr>
                <w:rStyle w:val="Hyperlink"/>
                <w:noProof/>
              </w:rPr>
              <w:t>Special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50" w:history="1">
            <w:r w:rsidRPr="00983ADD">
              <w:rPr>
                <w:rStyle w:val="Hyperlink"/>
                <w:noProof/>
              </w:rPr>
              <w:t>&lt;BuildIt/Sequences/Action type=”Msg”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51" w:history="1">
            <w:r w:rsidRPr="00983ADD">
              <w:rPr>
                <w:rStyle w:val="Hyperlink"/>
                <w:noProof/>
              </w:rPr>
              <w:t>&lt;BuildIt/Sequences/Action type=”SetProperty”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52" w:history="1">
            <w:r w:rsidRPr="00983ADD">
              <w:rPr>
                <w:rStyle w:val="Hyperlink"/>
                <w:noProof/>
              </w:rPr>
              <w:t>Standard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B19" w:rsidRDefault="006F7B19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012253" w:history="1">
            <w:r w:rsidRPr="00983ADD">
              <w:rPr>
                <w:rStyle w:val="Hyperlink"/>
                <w:noProof/>
              </w:rPr>
              <w:t>&lt;BuildIt/Actions 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5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415" w:rsidRDefault="005F279E" w:rsidP="00F36396">
          <w:pPr>
            <w:pStyle w:val="TOCHeading"/>
          </w:pPr>
          <w:r w:rsidRPr="00ED56ED">
            <w:rPr>
              <w:rFonts w:asciiTheme="minorHAnsi" w:hAnsiTheme="minorHAnsi" w:cstheme="minorHAnsi"/>
              <w:color w:val="auto"/>
              <w:sz w:val="20"/>
              <w:szCs w:val="20"/>
            </w:rPr>
            <w:lastRenderedPageBreak/>
            <w:fldChar w:fldCharType="end"/>
          </w:r>
        </w:p>
      </w:sdtContent>
    </w:sdt>
    <w:p w:rsidR="00ED56ED" w:rsidRDefault="00E963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3521EA" w:rsidRPr="003521EA" w:rsidTr="003521EA">
        <w:tc>
          <w:tcPr>
            <w:tcW w:w="13176" w:type="dxa"/>
            <w:gridSpan w:val="4"/>
          </w:tcPr>
          <w:p w:rsidR="000B590E" w:rsidRPr="003521EA" w:rsidRDefault="003521EA" w:rsidP="00ED56ED">
            <w:pPr>
              <w:pStyle w:val="Style2"/>
              <w:outlineLvl w:val="2"/>
            </w:pPr>
            <w:bookmarkStart w:id="0" w:name="_Toc250012244"/>
            <w:r w:rsidRPr="003521EA">
              <w:lastRenderedPageBreak/>
              <w:t>&lt;</w:t>
            </w:r>
            <w:r w:rsidR="00C82008">
              <w:t>*</w:t>
            </w:r>
            <w:r w:rsidRPr="003521EA">
              <w:t xml:space="preserve"> /&gt;</w:t>
            </w:r>
            <w:bookmarkEnd w:id="0"/>
          </w:p>
        </w:tc>
      </w:tr>
      <w:tr w:rsidR="003521EA" w:rsidRPr="003521EA" w:rsidTr="003521EA">
        <w:tc>
          <w:tcPr>
            <w:tcW w:w="13176" w:type="dxa"/>
            <w:gridSpan w:val="4"/>
          </w:tcPr>
          <w:p w:rsidR="003521EA" w:rsidRPr="000B590E" w:rsidRDefault="00C82008" w:rsidP="000B590E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attributes available to all nodes</w:t>
            </w:r>
          </w:p>
        </w:tc>
      </w:tr>
      <w:tr w:rsidR="00DF06CC" w:rsidRPr="003521EA" w:rsidTr="003521EA">
        <w:tc>
          <w:tcPr>
            <w:tcW w:w="1188" w:type="dxa"/>
          </w:tcPr>
          <w:p w:rsidR="00DF06CC" w:rsidRPr="003521EA" w:rsidRDefault="00DF06CC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DF06CC" w:rsidRPr="003521EA" w:rsidRDefault="00DF06CC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DF06CC" w:rsidRPr="003521EA" w:rsidRDefault="00DF06CC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DF06CC" w:rsidRPr="003521EA" w:rsidRDefault="00DF06CC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</w:tc>
      </w:tr>
      <w:tr w:rsidR="003521EA" w:rsidRPr="003521EA" w:rsidTr="003521EA">
        <w:tc>
          <w:tcPr>
            <w:tcW w:w="1188" w:type="dxa"/>
          </w:tcPr>
          <w:p w:rsidR="000B590E" w:rsidRPr="003521EA" w:rsidRDefault="004B4ACA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3521EA" w:rsidRPr="003521EA" w:rsidRDefault="00C82008" w:rsidP="000B590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comment</w:t>
            </w:r>
          </w:p>
        </w:tc>
        <w:tc>
          <w:tcPr>
            <w:tcW w:w="2880" w:type="dxa"/>
          </w:tcPr>
          <w:p w:rsidR="003521EA" w:rsidRPr="003521EA" w:rsidRDefault="00C82008" w:rsidP="000B590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comment</w:t>
            </w:r>
          </w:p>
        </w:tc>
        <w:tc>
          <w:tcPr>
            <w:tcW w:w="7488" w:type="dxa"/>
          </w:tcPr>
          <w:p w:rsidR="003521EA" w:rsidRPr="00DA4F31" w:rsidRDefault="00C82008" w:rsidP="00DA4F3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DA4F31">
              <w:rPr>
                <w:rFonts w:asciiTheme="minorHAnsi" w:hAnsiTheme="minorHAnsi" w:cstheme="minorHAnsi"/>
                <w:sz w:val="20"/>
                <w:szCs w:val="20"/>
              </w:rPr>
              <w:t>comment from user</w:t>
            </w:r>
          </w:p>
        </w:tc>
      </w:tr>
      <w:tr w:rsidR="00F21194" w:rsidRPr="003521EA" w:rsidTr="003521EA">
        <w:tc>
          <w:tcPr>
            <w:tcW w:w="1188" w:type="dxa"/>
          </w:tcPr>
          <w:p w:rsidR="00F21194" w:rsidRDefault="00C82008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21194" w:rsidRDefault="00C82008" w:rsidP="000B590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help</w:t>
            </w:r>
          </w:p>
        </w:tc>
        <w:tc>
          <w:tcPr>
            <w:tcW w:w="2880" w:type="dxa"/>
          </w:tcPr>
          <w:p w:rsidR="00F21194" w:rsidRDefault="00C82008" w:rsidP="000B590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RED defined comment</w:t>
            </w:r>
          </w:p>
        </w:tc>
        <w:tc>
          <w:tcPr>
            <w:tcW w:w="7488" w:type="dxa"/>
          </w:tcPr>
          <w:p w:rsidR="00F21194" w:rsidRDefault="00E32A5D" w:rsidP="00DA4F3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comment about node</w:t>
            </w:r>
            <w:r w:rsidR="00C82008" w:rsidRPr="00DA4F31">
              <w:rPr>
                <w:rFonts w:asciiTheme="minorHAnsi" w:hAnsiTheme="minorHAnsi" w:cstheme="minorHAnsi"/>
                <w:sz w:val="20"/>
                <w:szCs w:val="20"/>
              </w:rPr>
              <w:t xml:space="preserve"> for user to read</w:t>
            </w:r>
          </w:p>
          <w:p w:rsidR="00DA4F31" w:rsidRPr="00DA4F31" w:rsidRDefault="00DA4F31" w:rsidP="00DA4F3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could be displayed in ‘help’ system for future</w:t>
            </w:r>
          </w:p>
        </w:tc>
      </w:tr>
      <w:tr w:rsidR="00184B37" w:rsidRPr="003521EA" w:rsidTr="003521EA">
        <w:tc>
          <w:tcPr>
            <w:tcW w:w="1188" w:type="dxa"/>
          </w:tcPr>
          <w:p w:rsidR="00184B37" w:rsidRDefault="00184B37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4B37" w:rsidRDefault="00184B37" w:rsidP="000B590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184B37" w:rsidRDefault="00184B37" w:rsidP="000B590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184B37" w:rsidRDefault="00184B37" w:rsidP="000B590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A4F31" w:rsidRDefault="00DA4F31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C82008" w:rsidRPr="003521EA" w:rsidTr="002A07EB">
        <w:tc>
          <w:tcPr>
            <w:tcW w:w="13176" w:type="dxa"/>
            <w:gridSpan w:val="4"/>
          </w:tcPr>
          <w:p w:rsidR="00C82008" w:rsidRPr="003521EA" w:rsidRDefault="00C82008" w:rsidP="007E5AC5">
            <w:pPr>
              <w:pStyle w:val="Style2"/>
              <w:outlineLvl w:val="2"/>
            </w:pPr>
            <w:bookmarkStart w:id="1" w:name="_Toc250012245"/>
            <w:r w:rsidRPr="003521EA">
              <w:t>&lt;</w:t>
            </w:r>
            <w:r>
              <w:t>Build</w:t>
            </w:r>
            <w:r w:rsidR="007E5AC5">
              <w:t>It</w:t>
            </w:r>
            <w:r w:rsidRPr="003521EA">
              <w:t xml:space="preserve"> /&gt;</w:t>
            </w:r>
            <w:bookmarkEnd w:id="1"/>
          </w:p>
        </w:tc>
      </w:tr>
      <w:tr w:rsidR="00C82008" w:rsidRPr="003521EA" w:rsidTr="002A07EB">
        <w:tc>
          <w:tcPr>
            <w:tcW w:w="13176" w:type="dxa"/>
            <w:gridSpan w:val="4"/>
          </w:tcPr>
          <w:p w:rsidR="00C82008" w:rsidRPr="000B590E" w:rsidRDefault="00C82008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root node for project file</w:t>
            </w:r>
          </w:p>
        </w:tc>
      </w:tr>
      <w:tr w:rsidR="00C82008" w:rsidRPr="003521EA" w:rsidTr="002A07EB">
        <w:tc>
          <w:tcPr>
            <w:tcW w:w="1188" w:type="dxa"/>
          </w:tcPr>
          <w:p w:rsidR="00C82008" w:rsidRPr="003521EA" w:rsidRDefault="00C8200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C82008" w:rsidRPr="003521EA" w:rsidRDefault="00C8200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C82008" w:rsidRPr="003521EA" w:rsidRDefault="00C8200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C82008" w:rsidRPr="003521EA" w:rsidRDefault="00C8200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</w:tc>
      </w:tr>
      <w:tr w:rsidR="00C82008" w:rsidRPr="003521EA" w:rsidTr="002A07EB">
        <w:tc>
          <w:tcPr>
            <w:tcW w:w="1188" w:type="dxa"/>
          </w:tcPr>
          <w:p w:rsidR="00C82008" w:rsidRPr="003521EA" w:rsidRDefault="0050604C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C82008" w:rsidRPr="003521EA" w:rsidRDefault="007E5AC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C82008" w:rsidRPr="003521EA" w:rsidRDefault="00C82008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  <w:r w:rsidR="00E32A5D">
              <w:rPr>
                <w:rFonts w:ascii="Courier New" w:hAnsi="Courier New" w:cs="Courier New"/>
                <w:sz w:val="20"/>
                <w:szCs w:val="20"/>
              </w:rPr>
              <w:t>, (project or build name)</w:t>
            </w:r>
          </w:p>
        </w:tc>
        <w:tc>
          <w:tcPr>
            <w:tcW w:w="7488" w:type="dxa"/>
          </w:tcPr>
          <w:p w:rsidR="00C82008" w:rsidRPr="00D20A26" w:rsidRDefault="00C82008" w:rsidP="00D20A26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D20A26">
              <w:rPr>
                <w:rFonts w:asciiTheme="minorHAnsi" w:hAnsiTheme="minorHAnsi" w:cstheme="minorHAnsi"/>
                <w:sz w:val="20"/>
                <w:szCs w:val="20"/>
              </w:rPr>
              <w:t>name of project, used as an identifier</w:t>
            </w:r>
          </w:p>
          <w:p w:rsidR="00D20A26" w:rsidRDefault="00D20A26" w:rsidP="00D20A26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needs to be unique for each build on the computer, it is used to de</w:t>
            </w:r>
            <w:r w:rsidR="0050604C">
              <w:rPr>
                <w:rFonts w:asciiTheme="minorHAnsi" w:hAnsiTheme="minorHAnsi" w:cstheme="minorHAnsi"/>
                <w:sz w:val="20"/>
                <w:szCs w:val="20"/>
              </w:rPr>
              <w:t xml:space="preserve">termine if the current project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 already </w:t>
            </w:r>
            <w:r w:rsidR="0050604C">
              <w:rPr>
                <w:rFonts w:asciiTheme="minorHAnsi" w:hAnsiTheme="minorHAnsi" w:cstheme="minorHAnsi"/>
                <w:sz w:val="20"/>
                <w:szCs w:val="20"/>
              </w:rPr>
              <w:t>building</w:t>
            </w:r>
          </w:p>
          <w:p w:rsidR="00D20A26" w:rsidRDefault="00D20A26" w:rsidP="00D20A26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each computer can run many builds at the same time but, only 1 instance of a build project</w:t>
            </w:r>
          </w:p>
          <w:p w:rsidR="007E5AC5" w:rsidRPr="00D20A26" w:rsidRDefault="007E5AC5" w:rsidP="007E5AC5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*if name is not defined BuildIt generates a name; Bld.GUID (where GUID is dynamically generated)</w:t>
            </w:r>
          </w:p>
        </w:tc>
      </w:tr>
      <w:tr w:rsidR="00C82008" w:rsidRPr="003521EA" w:rsidTr="002A07EB">
        <w:tc>
          <w:tcPr>
            <w:tcW w:w="1188" w:type="dxa"/>
          </w:tcPr>
          <w:p w:rsidR="00C82008" w:rsidRDefault="00C8200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82008" w:rsidRDefault="00C82008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C82008" w:rsidRDefault="00C82008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C82008" w:rsidRDefault="00C8200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14AC3" w:rsidRDefault="00E14AC3" w:rsidP="00793EED">
      <w:pPr>
        <w:contextualSpacing/>
        <w:rPr>
          <w:rFonts w:asciiTheme="minorHAnsi" w:hAnsiTheme="minorHAnsi" w:cstheme="minorHAnsi"/>
        </w:rPr>
      </w:pPr>
    </w:p>
    <w:p w:rsidR="00ED56ED" w:rsidRDefault="00ED56ED" w:rsidP="00793EED">
      <w:pPr>
        <w:contextualSpacing/>
        <w:rPr>
          <w:rFonts w:asciiTheme="minorHAnsi" w:hAnsiTheme="minorHAnsi" w:cstheme="minorHAnsi"/>
        </w:rPr>
      </w:pPr>
    </w:p>
    <w:p w:rsidR="00ED56ED" w:rsidRDefault="00ED56ED" w:rsidP="00793EED">
      <w:pPr>
        <w:contextualSpacing/>
        <w:rPr>
          <w:rFonts w:asciiTheme="minorHAnsi" w:hAnsiTheme="minorHAnsi" w:cstheme="minorHAnsi"/>
        </w:rPr>
      </w:pPr>
    </w:p>
    <w:p w:rsidR="00ED56ED" w:rsidRDefault="00ED56ED" w:rsidP="00793EED">
      <w:pPr>
        <w:contextualSpacing/>
        <w:rPr>
          <w:rFonts w:asciiTheme="minorHAnsi" w:hAnsiTheme="minorHAnsi" w:cstheme="minorHAnsi"/>
        </w:rPr>
      </w:pPr>
    </w:p>
    <w:p w:rsidR="00ED56ED" w:rsidRDefault="00ED56ED" w:rsidP="00793EED">
      <w:pPr>
        <w:contextualSpacing/>
        <w:rPr>
          <w:rFonts w:asciiTheme="minorHAnsi" w:hAnsiTheme="minorHAnsi" w:cstheme="minorHAnsi"/>
        </w:rPr>
      </w:pPr>
    </w:p>
    <w:p w:rsidR="00ED56ED" w:rsidRDefault="00ED56ED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FB4D80" w:rsidRPr="003521EA" w:rsidTr="002A07EB">
        <w:tc>
          <w:tcPr>
            <w:tcW w:w="13176" w:type="dxa"/>
            <w:gridSpan w:val="4"/>
          </w:tcPr>
          <w:p w:rsidR="00FB4D80" w:rsidRPr="003521EA" w:rsidRDefault="00FB4D80" w:rsidP="006F7B19">
            <w:pPr>
              <w:pStyle w:val="Style2"/>
              <w:outlineLvl w:val="2"/>
            </w:pPr>
            <w:bookmarkStart w:id="2" w:name="_Toc250012246"/>
            <w:r w:rsidRPr="003521EA">
              <w:lastRenderedPageBreak/>
              <w:t>&lt;</w:t>
            </w:r>
            <w:r>
              <w:t>Build</w:t>
            </w:r>
            <w:r w:rsidR="006F7B19">
              <w:t>It</w:t>
            </w:r>
            <w:r>
              <w:t>/Properties/Property</w:t>
            </w:r>
            <w:r w:rsidRPr="003521EA">
              <w:t xml:space="preserve"> /&gt;</w:t>
            </w:r>
            <w:bookmarkEnd w:id="2"/>
          </w:p>
        </w:tc>
      </w:tr>
      <w:tr w:rsidR="00FB4D80" w:rsidRPr="003521EA" w:rsidTr="002A07EB">
        <w:tc>
          <w:tcPr>
            <w:tcW w:w="13176" w:type="dxa"/>
            <w:gridSpan w:val="4"/>
          </w:tcPr>
          <w:p w:rsidR="00FB4D80" w:rsidRDefault="00FB4D80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Our build system will use the concept of properties, instead of global variables</w:t>
            </w:r>
          </w:p>
          <w:p w:rsidR="00FB4D80" w:rsidRDefault="00FB4D80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concept of properties </w:t>
            </w:r>
            <w:r w:rsidR="00ED56ED">
              <w:rPr>
                <w:rFonts w:asciiTheme="minorHAnsi" w:hAnsiTheme="minorHAnsi" w:cstheme="minorHAnsi"/>
                <w:sz w:val="20"/>
                <w:szCs w:val="20"/>
              </w:rPr>
              <w:t xml:space="preserve">is the same 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Windows Installer properties, except we will not have public or private ones.  All properties will be treated the same</w:t>
            </w:r>
          </w:p>
          <w:p w:rsidR="00FB4D80" w:rsidRPr="000B590E" w:rsidRDefault="00FB4D80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Properties can be static or set at runtime</w:t>
            </w:r>
          </w:p>
        </w:tc>
      </w:tr>
      <w:tr w:rsidR="00FB4D80" w:rsidRPr="003521EA" w:rsidTr="002A07EB">
        <w:tc>
          <w:tcPr>
            <w:tcW w:w="1188" w:type="dxa"/>
          </w:tcPr>
          <w:p w:rsidR="00FB4D80" w:rsidRPr="003521EA" w:rsidRDefault="00FB4D8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FB4D80" w:rsidRPr="003521EA" w:rsidRDefault="00FB4D8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FB4D80" w:rsidRPr="003521EA" w:rsidRDefault="00FB4D8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FB4D80" w:rsidRPr="003521EA" w:rsidRDefault="00FB4D8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</w:tc>
      </w:tr>
      <w:tr w:rsidR="00FB4D80" w:rsidRPr="003521EA" w:rsidTr="002A07EB">
        <w:tc>
          <w:tcPr>
            <w:tcW w:w="1188" w:type="dxa"/>
          </w:tcPr>
          <w:p w:rsidR="00FB4D80" w:rsidRPr="003521EA" w:rsidRDefault="00FB4D8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FB4D80" w:rsidRPr="003521EA" w:rsidRDefault="00FB4D8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FB4D80" w:rsidRPr="003521EA" w:rsidRDefault="00FB4D8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 of property</w:t>
            </w:r>
          </w:p>
        </w:tc>
        <w:tc>
          <w:tcPr>
            <w:tcW w:w="7488" w:type="dxa"/>
          </w:tcPr>
          <w:p w:rsidR="00FB4D80" w:rsidRPr="00FB4D80" w:rsidRDefault="00FB4D80" w:rsidP="00FB4D80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Case-sensitive, no spaces</w:t>
            </w:r>
          </w:p>
        </w:tc>
      </w:tr>
      <w:tr w:rsidR="00FB4D80" w:rsidRPr="003521EA" w:rsidTr="002A07EB">
        <w:tc>
          <w:tcPr>
            <w:tcW w:w="1188" w:type="dxa"/>
          </w:tcPr>
          <w:p w:rsidR="00FB4D80" w:rsidRDefault="00FB4D8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FB4D80" w:rsidRDefault="00FB4D8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880" w:type="dxa"/>
          </w:tcPr>
          <w:p w:rsidR="00FB4D80" w:rsidRDefault="00FB4D8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 of property</w:t>
            </w:r>
          </w:p>
        </w:tc>
        <w:tc>
          <w:tcPr>
            <w:tcW w:w="7488" w:type="dxa"/>
          </w:tcPr>
          <w:p w:rsidR="00FB4D80" w:rsidRDefault="00FB4D80" w:rsidP="00FB4D80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Static properties ‘listed directly in the .xml’ are taken as literal strings</w:t>
            </w:r>
          </w:p>
          <w:p w:rsidR="00E32A5D" w:rsidRPr="00E32A5D" w:rsidRDefault="00FB4D80" w:rsidP="00E32A5D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Engine will define and reso</w:t>
            </w:r>
            <w:r w:rsidR="00ED56ED">
              <w:rPr>
                <w:rFonts w:asciiTheme="minorHAnsi" w:hAnsiTheme="minorHAnsi" w:cstheme="minorHAnsi"/>
                <w:sz w:val="20"/>
                <w:szCs w:val="20"/>
              </w:rPr>
              <w:t>lve several standard properties,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they can be identified by </w:t>
            </w:r>
            <w:r w:rsidR="00501DEC">
              <w:rPr>
                <w:rFonts w:asciiTheme="minorHAnsi" w:hAnsiTheme="minorHAnsi" w:cstheme="minorHAnsi"/>
                <w:sz w:val="20"/>
                <w:szCs w:val="20"/>
              </w:rPr>
              <w:t>our</w:t>
            </w:r>
            <w:r w:rsidR="00ED56ED">
              <w:rPr>
                <w:rFonts w:asciiTheme="minorHAnsi" w:hAnsiTheme="minorHAnsi" w:cstheme="minorHAnsi"/>
                <w:sz w:val="20"/>
                <w:szCs w:val="20"/>
              </w:rPr>
              <w:t xml:space="preserve"> prefix [r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&lt;PropertyName&gt;]</w:t>
            </w:r>
          </w:p>
        </w:tc>
      </w:tr>
    </w:tbl>
    <w:p w:rsidR="00E14AC3" w:rsidRDefault="00E14A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184B37" w:rsidRPr="003521EA" w:rsidTr="002A07EB">
        <w:tc>
          <w:tcPr>
            <w:tcW w:w="13176" w:type="dxa"/>
            <w:gridSpan w:val="4"/>
          </w:tcPr>
          <w:p w:rsidR="00184B37" w:rsidRPr="003521EA" w:rsidRDefault="00184B37" w:rsidP="006F7B19">
            <w:pPr>
              <w:pStyle w:val="Style2"/>
              <w:outlineLvl w:val="2"/>
            </w:pPr>
            <w:bookmarkStart w:id="3" w:name="_Toc250012247"/>
            <w:r w:rsidRPr="003521EA">
              <w:lastRenderedPageBreak/>
              <w:t>&lt;</w:t>
            </w:r>
            <w:r>
              <w:t>Build</w:t>
            </w:r>
            <w:r w:rsidR="006F7B19">
              <w:t>It</w:t>
            </w:r>
            <w:r>
              <w:t>/Sequences</w:t>
            </w:r>
            <w:r w:rsidRPr="003521EA">
              <w:t xml:space="preserve"> /&gt;</w:t>
            </w:r>
            <w:bookmarkEnd w:id="3"/>
          </w:p>
        </w:tc>
      </w:tr>
      <w:tr w:rsidR="00184B37" w:rsidRPr="003521EA" w:rsidTr="002A07EB">
        <w:tc>
          <w:tcPr>
            <w:tcW w:w="13176" w:type="dxa"/>
            <w:gridSpan w:val="4"/>
          </w:tcPr>
          <w:p w:rsidR="00144A40" w:rsidRPr="00144A40" w:rsidRDefault="00184B37" w:rsidP="00144A40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section that holds the actions to be completed by this build</w:t>
            </w:r>
          </w:p>
          <w:p w:rsidR="00184B37" w:rsidRDefault="00184B37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there can be unlimited &lt;Action /&gt; child nodes</w:t>
            </w:r>
            <w:r w:rsidR="00144A40">
              <w:rPr>
                <w:rFonts w:asciiTheme="minorHAnsi" w:hAnsiTheme="minorHAnsi" w:cstheme="minorHAnsi"/>
                <w:sz w:val="20"/>
                <w:szCs w:val="20"/>
              </w:rPr>
              <w:t>, nested actions are not supported</w:t>
            </w:r>
          </w:p>
          <w:p w:rsidR="00144A40" w:rsidRPr="000B590E" w:rsidRDefault="00144A40" w:rsidP="00144A40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="000C1D24">
              <w:rPr>
                <w:rFonts w:asciiTheme="minorHAnsi" w:hAnsiTheme="minorHAnsi" w:cstheme="minorHAnsi"/>
                <w:sz w:val="20"/>
                <w:szCs w:val="20"/>
              </w:rPr>
              <w:t xml:space="preserve"> section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work</w:t>
            </w:r>
            <w:r w:rsidR="000C1D24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similar to the Windows Installer sequence tables</w:t>
            </w:r>
          </w:p>
        </w:tc>
      </w:tr>
      <w:tr w:rsidR="00184B37" w:rsidRPr="003521EA" w:rsidTr="002A07EB">
        <w:tc>
          <w:tcPr>
            <w:tcW w:w="1188" w:type="dxa"/>
          </w:tcPr>
          <w:p w:rsidR="00C134C0" w:rsidRPr="00DA4F31" w:rsidRDefault="00184B37" w:rsidP="00C134C0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184B37" w:rsidRPr="003521EA" w:rsidRDefault="00184B3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184B37" w:rsidRPr="003521EA" w:rsidRDefault="00184B3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EF7700" w:rsidRDefault="00184B37" w:rsidP="00EF7700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DA4F31" w:rsidRPr="00DA4F31" w:rsidRDefault="00EF7700" w:rsidP="00EF7700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  <w:r w:rsidR="0066749B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 xml:space="preserve"> value, if not specified in markup</w:t>
            </w:r>
          </w:p>
        </w:tc>
      </w:tr>
      <w:tr w:rsidR="00184B37" w:rsidRPr="003521EA" w:rsidTr="002A07EB">
        <w:tc>
          <w:tcPr>
            <w:tcW w:w="1188" w:type="dxa"/>
          </w:tcPr>
          <w:p w:rsidR="00184B37" w:rsidRDefault="00C10F8D" w:rsidP="002A07EB">
            <w:pPr>
              <w:spacing w:after="0"/>
              <w:contextualSpacing/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="00C134C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134C0"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(Key)</w:t>
            </w:r>
          </w:p>
          <w:p w:rsidR="00C10F8D" w:rsidRPr="003521EA" w:rsidRDefault="00C10F8D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C10F8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reserved for future use</w:t>
            </w:r>
          </w:p>
        </w:tc>
        <w:tc>
          <w:tcPr>
            <w:tcW w:w="1620" w:type="dxa"/>
          </w:tcPr>
          <w:p w:rsidR="00184B37" w:rsidRPr="003521EA" w:rsidRDefault="00184B3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66749B" w:rsidRPr="003521EA" w:rsidRDefault="0066749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9E4CD8" w:rsidRPr="009E4CD8" w:rsidRDefault="009E4CD8" w:rsidP="0066749B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E4CD8">
              <w:rPr>
                <w:rFonts w:asciiTheme="minorHAnsi" w:hAnsiTheme="minorHAnsi" w:cstheme="minorHAnsi"/>
                <w:i/>
                <w:sz w:val="20"/>
                <w:szCs w:val="20"/>
              </w:rPr>
              <w:t>Primary Key for &lt;Sequences /&gt; section</w:t>
            </w:r>
          </w:p>
          <w:p w:rsidR="0066749B" w:rsidRPr="0066749B" w:rsidRDefault="00C10F8D" w:rsidP="0066749B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in use yet, reserved for future use (p</w:t>
            </w:r>
            <w:r w:rsidR="00E21F35">
              <w:rPr>
                <w:rFonts w:asciiTheme="minorHAnsi" w:hAnsiTheme="minorHAnsi" w:cstheme="minorHAnsi"/>
                <w:sz w:val="20"/>
                <w:szCs w:val="20"/>
              </w:rPr>
              <w:t>ossible multiple sequences in project file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</w:tbl>
    <w:p w:rsidR="00E21F35" w:rsidRDefault="00E21F35">
      <w:pPr>
        <w:rPr>
          <w:rFonts w:asciiTheme="minorHAnsi" w:hAnsiTheme="minorHAnsi" w:cstheme="minorHAnsi"/>
        </w:rPr>
      </w:pPr>
    </w:p>
    <w:p w:rsidR="00E21F35" w:rsidRDefault="00E21F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D85C19" w:rsidRPr="003521EA" w:rsidTr="002A07EB">
        <w:tc>
          <w:tcPr>
            <w:tcW w:w="13176" w:type="dxa"/>
            <w:gridSpan w:val="4"/>
          </w:tcPr>
          <w:p w:rsidR="00D85C19" w:rsidRPr="003521EA" w:rsidRDefault="00D85C19" w:rsidP="006F7B19">
            <w:pPr>
              <w:pStyle w:val="Style2"/>
              <w:outlineLvl w:val="2"/>
            </w:pPr>
            <w:bookmarkStart w:id="4" w:name="_Toc250012248"/>
            <w:r w:rsidRPr="003521EA">
              <w:lastRenderedPageBreak/>
              <w:t>&lt;</w:t>
            </w:r>
            <w:r>
              <w:t>Build</w:t>
            </w:r>
            <w:r w:rsidR="006F7B19">
              <w:t>It</w:t>
            </w:r>
            <w:r>
              <w:t>/Sequences</w:t>
            </w:r>
            <w:r w:rsidR="008B62B3">
              <w:t>/Action</w:t>
            </w:r>
            <w:r w:rsidRPr="003521EA">
              <w:t xml:space="preserve"> /&gt;</w:t>
            </w:r>
            <w:bookmarkEnd w:id="4"/>
          </w:p>
        </w:tc>
      </w:tr>
      <w:tr w:rsidR="00D85C19" w:rsidRPr="003521EA" w:rsidTr="002A07EB">
        <w:tc>
          <w:tcPr>
            <w:tcW w:w="13176" w:type="dxa"/>
            <w:gridSpan w:val="4"/>
          </w:tcPr>
          <w:p w:rsidR="00D85C19" w:rsidRPr="00144A40" w:rsidRDefault="000C1D24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actions to be completed by this build</w:t>
            </w:r>
            <w:r w:rsidR="00E21F35">
              <w:rPr>
                <w:rFonts w:asciiTheme="minorHAnsi" w:hAnsiTheme="minorHAnsi" w:cstheme="minorHAnsi"/>
                <w:sz w:val="20"/>
                <w:szCs w:val="20"/>
              </w:rPr>
              <w:t xml:space="preserve"> sequence</w:t>
            </w:r>
          </w:p>
          <w:p w:rsidR="00576012" w:rsidRPr="00576012" w:rsidRDefault="000C1D24" w:rsidP="00576012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actions are completed from top down</w:t>
            </w:r>
          </w:p>
        </w:tc>
      </w:tr>
      <w:tr w:rsidR="00D85C19" w:rsidRPr="003521EA" w:rsidTr="002A07EB">
        <w:tc>
          <w:tcPr>
            <w:tcW w:w="1188" w:type="dxa"/>
          </w:tcPr>
          <w:p w:rsidR="00D85C19" w:rsidRPr="003521EA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D85C19" w:rsidRPr="003521EA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D85C19" w:rsidRPr="003521EA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D85C19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D85C19" w:rsidRPr="00EF7700" w:rsidRDefault="0066749B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  <w:r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 xml:space="preserve"> value, if not specified in markup</w:t>
            </w:r>
          </w:p>
        </w:tc>
      </w:tr>
      <w:tr w:rsidR="00D85C19" w:rsidRPr="003521EA" w:rsidTr="002A07EB">
        <w:tc>
          <w:tcPr>
            <w:tcW w:w="1188" w:type="dxa"/>
          </w:tcPr>
          <w:p w:rsidR="00C134C0" w:rsidRPr="003521EA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D85C19" w:rsidRPr="003521EA" w:rsidRDefault="00D85C19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D85C19" w:rsidRPr="003521EA" w:rsidRDefault="00D85C19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9E4CD8" w:rsidRDefault="00C10F8D" w:rsidP="00C10F8D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foreign key to node</w:t>
            </w:r>
            <w:r w:rsidR="009E4CD8" w:rsidRPr="009E4CD8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&lt;Action /&gt; section</w:t>
            </w:r>
          </w:p>
          <w:p w:rsidR="00E21F35" w:rsidRPr="00C10F8D" w:rsidRDefault="00E21F35" w:rsidP="00C10F8D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*not required for 'special actions' listed below</w:t>
            </w:r>
          </w:p>
        </w:tc>
      </w:tr>
      <w:tr w:rsidR="00D85C19" w:rsidRPr="003521EA" w:rsidTr="002A07EB">
        <w:tc>
          <w:tcPr>
            <w:tcW w:w="1188" w:type="dxa"/>
          </w:tcPr>
          <w:p w:rsidR="00D85C19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85C19" w:rsidRDefault="00D85C19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wait</w:t>
            </w:r>
          </w:p>
        </w:tc>
        <w:tc>
          <w:tcPr>
            <w:tcW w:w="2880" w:type="dxa"/>
          </w:tcPr>
          <w:p w:rsidR="00D85C19" w:rsidRDefault="00D85C19" w:rsidP="002A07E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0 || </w:t>
            </w:r>
            <w:r w:rsidRPr="0066749B">
              <w:rPr>
                <w:rFonts w:ascii="Courier New" w:hAnsi="Courier New" w:cs="Courier New"/>
                <w:color w:val="76923C" w:themeColor="accent3" w:themeShade="BF"/>
                <w:sz w:val="20"/>
                <w:szCs w:val="20"/>
              </w:rPr>
              <w:t>1</w:t>
            </w:r>
          </w:p>
        </w:tc>
        <w:tc>
          <w:tcPr>
            <w:tcW w:w="7488" w:type="dxa"/>
          </w:tcPr>
          <w:p w:rsidR="00D85C19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 means don’t wait, the action is executed on a separate thread</w:t>
            </w:r>
          </w:p>
          <w:p w:rsidR="00D85C19" w:rsidRPr="00EF7700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1 means wait for the action to complete</w:t>
            </w:r>
          </w:p>
        </w:tc>
      </w:tr>
      <w:tr w:rsidR="00D85C19" w:rsidRPr="003521EA" w:rsidTr="002A07EB">
        <w:tc>
          <w:tcPr>
            <w:tcW w:w="1188" w:type="dxa"/>
          </w:tcPr>
          <w:p w:rsidR="00D85C19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85C19" w:rsidRDefault="00D85C19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:rsidR="00D85C19" w:rsidRDefault="00D85C19" w:rsidP="002A07E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simple condition</w:t>
            </w:r>
          </w:p>
        </w:tc>
        <w:tc>
          <w:tcPr>
            <w:tcW w:w="7488" w:type="dxa"/>
          </w:tcPr>
          <w:p w:rsidR="00D85C19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if FALSE, we action is skipped</w:t>
            </w:r>
          </w:p>
          <w:p w:rsidR="00D85C19" w:rsidRPr="00EF7700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if TRUE, we run the action</w:t>
            </w:r>
          </w:p>
        </w:tc>
      </w:tr>
      <w:tr w:rsidR="00D85C19" w:rsidRPr="003521EA" w:rsidTr="002A07EB">
        <w:tc>
          <w:tcPr>
            <w:tcW w:w="1188" w:type="dxa"/>
          </w:tcPr>
          <w:p w:rsidR="00D85C19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85C19" w:rsidRDefault="00D85C19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failaction</w:t>
            </w:r>
          </w:p>
        </w:tc>
        <w:tc>
          <w:tcPr>
            <w:tcW w:w="2880" w:type="dxa"/>
          </w:tcPr>
          <w:p w:rsidR="00D85C19" w:rsidRDefault="00D85C19" w:rsidP="002A07E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ignore || </w:t>
            </w:r>
            <w:r w:rsidRPr="00686870">
              <w:rPr>
                <w:rFonts w:ascii="Courier New" w:hAnsi="Courier New" w:cs="Courier New"/>
                <w:sz w:val="20"/>
                <w:szCs w:val="20"/>
              </w:rPr>
              <w:t>quit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r w:rsidRPr="00686870">
              <w:rPr>
                <w:rFonts w:ascii="Courier New" w:hAnsi="Courier New" w:cs="Courier New"/>
                <w:color w:val="4F6228" w:themeColor="accent3" w:themeShade="80"/>
                <w:sz w:val="20"/>
                <w:szCs w:val="20"/>
              </w:rPr>
              <w:t>retry</w:t>
            </w:r>
          </w:p>
        </w:tc>
        <w:tc>
          <w:tcPr>
            <w:tcW w:w="7488" w:type="dxa"/>
          </w:tcPr>
          <w:p w:rsidR="00D85C19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ignore – action’s return code means nothing, script keeps going</w:t>
            </w:r>
          </w:p>
          <w:p w:rsidR="00D85C19" w:rsidRPr="00686870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86870">
              <w:rPr>
                <w:rFonts w:asciiTheme="minorHAnsi" w:hAnsiTheme="minorHAnsi" w:cstheme="minorHAnsi"/>
                <w:sz w:val="20"/>
                <w:szCs w:val="20"/>
              </w:rPr>
              <w:t>quit – if action returns anything other than ERROR_SUCCESS (0), then the build stops, return code and error message is written to the log file</w:t>
            </w:r>
          </w:p>
          <w:p w:rsidR="00D85C19" w:rsidRPr="00686870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color w:val="4F6228" w:themeColor="accent3" w:themeShade="80"/>
                <w:sz w:val="20"/>
                <w:szCs w:val="20"/>
              </w:rPr>
            </w:pPr>
            <w:r w:rsidRPr="00686870">
              <w:rPr>
                <w:rFonts w:asciiTheme="minorHAnsi" w:hAnsiTheme="minorHAnsi" w:cstheme="minorHAnsi"/>
                <w:color w:val="4F6228" w:themeColor="accent3" w:themeShade="80"/>
                <w:sz w:val="20"/>
                <w:szCs w:val="20"/>
              </w:rPr>
              <w:t>retry – if action returns anything other than ERROR_SUCCESS (0), then the build will retry the action 10 times, if the 11</w:t>
            </w:r>
            <w:r w:rsidRPr="00686870">
              <w:rPr>
                <w:rFonts w:asciiTheme="minorHAnsi" w:hAnsiTheme="minorHAnsi" w:cstheme="minorHAnsi"/>
                <w:color w:val="4F6228" w:themeColor="accent3" w:themeShade="80"/>
                <w:sz w:val="20"/>
                <w:szCs w:val="20"/>
                <w:vertAlign w:val="superscript"/>
              </w:rPr>
              <w:t>th</w:t>
            </w:r>
            <w:r w:rsidRPr="00686870">
              <w:rPr>
                <w:rFonts w:asciiTheme="minorHAnsi" w:hAnsiTheme="minorHAnsi" w:cstheme="minorHAnsi"/>
                <w:color w:val="4F6228" w:themeColor="accent3" w:themeShade="80"/>
                <w:sz w:val="20"/>
                <w:szCs w:val="20"/>
              </w:rPr>
              <w:t xml:space="preserve"> try is unsuccessful the build stops</w:t>
            </w:r>
          </w:p>
        </w:tc>
      </w:tr>
      <w:tr w:rsidR="00D85C19" w:rsidRPr="003521EA" w:rsidTr="002A07EB">
        <w:tc>
          <w:tcPr>
            <w:tcW w:w="1188" w:type="dxa"/>
          </w:tcPr>
          <w:p w:rsidR="00D85C19" w:rsidRDefault="00D85C19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D85C19" w:rsidRDefault="00D85C19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5C19" w:rsidRDefault="00D85C19" w:rsidP="002A07E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D85C19" w:rsidRDefault="00D85C19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D33D5" w:rsidRDefault="007D33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F06CC" w:rsidRDefault="00C10F8D" w:rsidP="00C10F8D">
      <w:pPr>
        <w:pStyle w:val="REDDocumentHeader"/>
        <w:outlineLvl w:val="1"/>
      </w:pPr>
      <w:bookmarkStart w:id="5" w:name="_Toc250012249"/>
      <w:r>
        <w:lastRenderedPageBreak/>
        <w:t>Special Actions</w:t>
      </w:r>
      <w:bookmarkEnd w:id="5"/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576012" w:rsidRPr="003521EA" w:rsidTr="002A07EB">
        <w:tc>
          <w:tcPr>
            <w:tcW w:w="13176" w:type="dxa"/>
            <w:gridSpan w:val="4"/>
          </w:tcPr>
          <w:p w:rsidR="00576012" w:rsidRPr="003521EA" w:rsidRDefault="00576012" w:rsidP="006F7B19">
            <w:pPr>
              <w:pStyle w:val="Style2"/>
              <w:outlineLvl w:val="2"/>
            </w:pPr>
            <w:bookmarkStart w:id="6" w:name="_Toc250012250"/>
            <w:r w:rsidRPr="003521EA">
              <w:t>&lt;</w:t>
            </w:r>
            <w:r>
              <w:t>Build</w:t>
            </w:r>
            <w:r w:rsidR="006F7B19">
              <w:t>It</w:t>
            </w:r>
            <w:r>
              <w:t>/Sequences/Action</w:t>
            </w:r>
            <w:r w:rsidRPr="003521EA">
              <w:t xml:space="preserve"> </w:t>
            </w:r>
            <w:r>
              <w:t xml:space="preserve">type=”Msg” </w:t>
            </w:r>
            <w:r w:rsidRPr="003521EA">
              <w:t>/&gt;</w:t>
            </w:r>
            <w:bookmarkEnd w:id="6"/>
          </w:p>
        </w:tc>
      </w:tr>
      <w:tr w:rsidR="00576012" w:rsidRPr="003521EA" w:rsidTr="002A07EB">
        <w:tc>
          <w:tcPr>
            <w:tcW w:w="13176" w:type="dxa"/>
            <w:gridSpan w:val="4"/>
          </w:tcPr>
          <w:p w:rsidR="00576012" w:rsidRPr="007D33D5" w:rsidRDefault="00576012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‘Special action’, details</w:t>
            </w:r>
            <w:r w:rsidR="00D01FF8">
              <w:rPr>
                <w:rFonts w:asciiTheme="minorHAnsi" w:hAnsiTheme="minorHAnsi" w:cstheme="minorHAnsi"/>
                <w:sz w:val="20"/>
                <w:szCs w:val="20"/>
              </w:rPr>
              <w:t xml:space="preserve"> of action can be listed directly in node, instead of a separate foreign key</w:t>
            </w:r>
          </w:p>
        </w:tc>
      </w:tr>
      <w:tr w:rsidR="00576012" w:rsidRPr="003521EA" w:rsidTr="002A07EB">
        <w:tc>
          <w:tcPr>
            <w:tcW w:w="1188" w:type="dxa"/>
          </w:tcPr>
          <w:p w:rsidR="00576012" w:rsidRDefault="00576012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  <w:p w:rsidR="002A07EB" w:rsidRPr="002A07EB" w:rsidRDefault="002A07EB" w:rsidP="002A07E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A07E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* resolvable from property</w:t>
            </w:r>
          </w:p>
        </w:tc>
        <w:tc>
          <w:tcPr>
            <w:tcW w:w="1620" w:type="dxa"/>
          </w:tcPr>
          <w:p w:rsidR="00576012" w:rsidRPr="003521EA" w:rsidRDefault="00576012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576012" w:rsidRPr="003521EA" w:rsidRDefault="00576012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576012" w:rsidRDefault="00576012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576012" w:rsidRPr="00EF7700" w:rsidRDefault="00576012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576012" w:rsidRPr="003521EA" w:rsidTr="002A07EB">
        <w:tc>
          <w:tcPr>
            <w:tcW w:w="1188" w:type="dxa"/>
          </w:tcPr>
          <w:p w:rsidR="00576012" w:rsidRPr="003521EA" w:rsidRDefault="00D01FF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576012" w:rsidRPr="003521EA" w:rsidRDefault="00D01FF8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576012" w:rsidRPr="00D01FF8" w:rsidRDefault="00D01FF8" w:rsidP="00D01FF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01FF8">
              <w:rPr>
                <w:rFonts w:ascii="Courier New" w:hAnsi="Courier New" w:cs="Courier New"/>
                <w:sz w:val="20"/>
                <w:szCs w:val="20"/>
              </w:rPr>
              <w:t>&lt;omit name&gt;</w:t>
            </w:r>
          </w:p>
        </w:tc>
        <w:tc>
          <w:tcPr>
            <w:tcW w:w="7488" w:type="dxa"/>
          </w:tcPr>
          <w:p w:rsidR="00D01FF8" w:rsidRPr="00D01FF8" w:rsidRDefault="00C10F8D" w:rsidP="00CA32B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required, means nothing</w:t>
            </w:r>
          </w:p>
        </w:tc>
      </w:tr>
      <w:tr w:rsidR="00D01FF8" w:rsidRPr="003521EA" w:rsidTr="002A07EB">
        <w:tc>
          <w:tcPr>
            <w:tcW w:w="1188" w:type="dxa"/>
          </w:tcPr>
          <w:p w:rsidR="00D01FF8" w:rsidRDefault="00D01FF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A07E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620" w:type="dxa"/>
          </w:tcPr>
          <w:p w:rsidR="00D01FF8" w:rsidRDefault="00D01FF8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880" w:type="dxa"/>
          </w:tcPr>
          <w:p w:rsidR="00D01FF8" w:rsidRPr="00D01FF8" w:rsidRDefault="00D01FF8" w:rsidP="00D01FF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message</w:t>
            </w:r>
            <w:r w:rsidR="002A07EB">
              <w:rPr>
                <w:rFonts w:ascii="Courier New" w:hAnsi="Courier New" w:cs="Courier New"/>
                <w:sz w:val="20"/>
                <w:szCs w:val="20"/>
              </w:rPr>
              <w:t xml:space="preserve"> to display</w:t>
            </w:r>
          </w:p>
        </w:tc>
        <w:tc>
          <w:tcPr>
            <w:tcW w:w="7488" w:type="dxa"/>
          </w:tcPr>
          <w:p w:rsidR="00B81851" w:rsidRDefault="00C10F8D" w:rsidP="00D01FF8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value can be messaged</w:t>
            </w:r>
          </w:p>
        </w:tc>
      </w:tr>
      <w:tr w:rsidR="00D01FF8" w:rsidRPr="003521EA" w:rsidTr="002A07EB">
        <w:tc>
          <w:tcPr>
            <w:tcW w:w="1188" w:type="dxa"/>
          </w:tcPr>
          <w:p w:rsidR="00D01FF8" w:rsidRDefault="00D01FF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01FF8" w:rsidRDefault="00501DEC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</w:t>
            </w:r>
            <w:r w:rsidR="00D01FF8">
              <w:rPr>
                <w:rFonts w:ascii="Courier New" w:hAnsi="Courier New" w:cs="Courier New"/>
                <w:sz w:val="20"/>
                <w:szCs w:val="20"/>
              </w:rPr>
              <w:t>splay</w:t>
            </w:r>
          </w:p>
        </w:tc>
        <w:tc>
          <w:tcPr>
            <w:tcW w:w="2880" w:type="dxa"/>
          </w:tcPr>
          <w:p w:rsidR="00D01FF8" w:rsidRDefault="00D01FF8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439B">
              <w:rPr>
                <w:rFonts w:ascii="Courier New" w:hAnsi="Courier New" w:cs="Courier New"/>
                <w:color w:val="76923C" w:themeColor="accent3" w:themeShade="B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5439B">
              <w:rPr>
                <w:rFonts w:ascii="Courier New" w:hAnsi="Courier New" w:cs="Courier New"/>
                <w:sz w:val="20"/>
                <w:szCs w:val="20"/>
              </w:rPr>
              <w:t>|| 1</w:t>
            </w:r>
          </w:p>
        </w:tc>
        <w:tc>
          <w:tcPr>
            <w:tcW w:w="7488" w:type="dxa"/>
          </w:tcPr>
          <w:p w:rsidR="00D01FF8" w:rsidRPr="0035439B" w:rsidRDefault="00D01FF8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</w:pPr>
            <w:r w:rsidRPr="0035439B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0 means text is written to the log file</w:t>
            </w:r>
          </w:p>
          <w:p w:rsidR="00D01FF8" w:rsidRDefault="00D01FF8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means text is displayed on screen (message box)</w:t>
            </w:r>
          </w:p>
          <w:p w:rsidR="00D01FF8" w:rsidRDefault="00D01FF8" w:rsidP="002A07EB">
            <w:pPr>
              <w:pStyle w:val="ListParagraph"/>
              <w:numPr>
                <w:ilvl w:val="1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NOTE: message box is only displayed if command line parameter /showmsg is passed to the engine, otherwise we default to 0</w:t>
            </w:r>
          </w:p>
        </w:tc>
      </w:tr>
      <w:tr w:rsidR="00D01FF8" w:rsidRPr="003521EA" w:rsidTr="002A07EB">
        <w:tc>
          <w:tcPr>
            <w:tcW w:w="1188" w:type="dxa"/>
          </w:tcPr>
          <w:p w:rsidR="00D01FF8" w:rsidRDefault="00501DEC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D01FF8" w:rsidRDefault="00501DEC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failaction</w:t>
            </w:r>
          </w:p>
        </w:tc>
        <w:tc>
          <w:tcPr>
            <w:tcW w:w="2880" w:type="dxa"/>
          </w:tcPr>
          <w:p w:rsidR="00D01FF8" w:rsidRPr="00501DEC" w:rsidRDefault="00501DEC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501DEC">
              <w:rPr>
                <w:rFonts w:ascii="Courier New" w:hAnsi="Courier New" w:cs="Courier New"/>
                <w:sz w:val="20"/>
                <w:szCs w:val="20"/>
              </w:rPr>
              <w:t xml:space="preserve">&lt;always </w:t>
            </w:r>
            <w:r w:rsidRPr="00501DEC">
              <w:rPr>
                <w:rFonts w:ascii="Courier New" w:hAnsi="Courier New" w:cs="Courier New"/>
                <w:color w:val="76923C" w:themeColor="accent3" w:themeShade="BF"/>
                <w:sz w:val="20"/>
                <w:szCs w:val="20"/>
              </w:rPr>
              <w:t>ignore</w:t>
            </w:r>
            <w:r w:rsidRPr="00501DE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7488" w:type="dxa"/>
          </w:tcPr>
          <w:p w:rsidR="00D01FF8" w:rsidRPr="00501DEC" w:rsidRDefault="00501DEC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01DEC">
              <w:rPr>
                <w:rFonts w:asciiTheme="minorHAnsi" w:hAnsiTheme="minorHAnsi" w:cstheme="minorHAnsi"/>
                <w:sz w:val="20"/>
                <w:szCs w:val="20"/>
              </w:rPr>
              <w:t>fail action means nothing to special actions</w:t>
            </w:r>
          </w:p>
        </w:tc>
      </w:tr>
    </w:tbl>
    <w:p w:rsidR="00B81851" w:rsidRDefault="00B81851" w:rsidP="00793EED">
      <w:pPr>
        <w:contextualSpacing/>
        <w:rPr>
          <w:rFonts w:asciiTheme="minorHAnsi" w:hAnsiTheme="minorHAnsi" w:cstheme="minorHAnsi"/>
        </w:rPr>
      </w:pPr>
    </w:p>
    <w:p w:rsidR="00B81851" w:rsidRDefault="00B818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B81851" w:rsidRPr="003521EA" w:rsidTr="002A07EB">
        <w:tc>
          <w:tcPr>
            <w:tcW w:w="13176" w:type="dxa"/>
            <w:gridSpan w:val="4"/>
          </w:tcPr>
          <w:p w:rsidR="00B81851" w:rsidRPr="003521EA" w:rsidRDefault="00B81851" w:rsidP="006F7B19">
            <w:pPr>
              <w:pStyle w:val="Style2"/>
              <w:outlineLvl w:val="2"/>
            </w:pPr>
            <w:bookmarkStart w:id="7" w:name="_Toc250012251"/>
            <w:r w:rsidRPr="003521EA">
              <w:lastRenderedPageBreak/>
              <w:t>&lt;</w:t>
            </w:r>
            <w:r>
              <w:t>Build</w:t>
            </w:r>
            <w:r w:rsidR="006F7B19">
              <w:t>It</w:t>
            </w:r>
            <w:r>
              <w:t>/Sequences/Action</w:t>
            </w:r>
            <w:r w:rsidRPr="003521EA">
              <w:t xml:space="preserve"> </w:t>
            </w:r>
            <w:r>
              <w:t xml:space="preserve">type=”SetProperty” </w:t>
            </w:r>
            <w:r w:rsidRPr="003521EA">
              <w:t>/&gt;</w:t>
            </w:r>
            <w:bookmarkEnd w:id="7"/>
          </w:p>
        </w:tc>
      </w:tr>
      <w:tr w:rsidR="00B81851" w:rsidRPr="003521EA" w:rsidTr="002A07EB">
        <w:tc>
          <w:tcPr>
            <w:tcW w:w="13176" w:type="dxa"/>
            <w:gridSpan w:val="4"/>
          </w:tcPr>
          <w:p w:rsidR="00B81851" w:rsidRPr="007D33D5" w:rsidRDefault="00B81851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‘Special action’, details of action can be listed directly in node, instead of a separate foreign key</w:t>
            </w:r>
          </w:p>
        </w:tc>
      </w:tr>
      <w:tr w:rsidR="002A07EB" w:rsidRPr="003521EA" w:rsidTr="002A07EB">
        <w:tc>
          <w:tcPr>
            <w:tcW w:w="1188" w:type="dxa"/>
          </w:tcPr>
          <w:p w:rsidR="002A07EB" w:rsidRDefault="002A07EB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  <w:p w:rsidR="002A07EB" w:rsidRPr="002A07EB" w:rsidRDefault="002A07EB" w:rsidP="002A07E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A07E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* resolvable from property</w:t>
            </w:r>
          </w:p>
        </w:tc>
        <w:tc>
          <w:tcPr>
            <w:tcW w:w="1620" w:type="dxa"/>
          </w:tcPr>
          <w:p w:rsidR="002A07EB" w:rsidRPr="003521EA" w:rsidRDefault="002A07EB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2A07EB" w:rsidRPr="003521EA" w:rsidRDefault="002A07EB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2A07EB" w:rsidRDefault="002A07EB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2A07EB" w:rsidRPr="00EF7700" w:rsidRDefault="002A07EB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2A07EB" w:rsidRPr="003521EA" w:rsidTr="002A07EB">
        <w:tc>
          <w:tcPr>
            <w:tcW w:w="1188" w:type="dxa"/>
          </w:tcPr>
          <w:p w:rsidR="002A07EB" w:rsidRPr="003521EA" w:rsidRDefault="00E21F3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2A07EB" w:rsidRPr="003521EA" w:rsidRDefault="002A07E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2A07EB" w:rsidRPr="00D01FF8" w:rsidRDefault="00E21F35" w:rsidP="002A07E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 of property to set</w:t>
            </w:r>
          </w:p>
        </w:tc>
        <w:tc>
          <w:tcPr>
            <w:tcW w:w="7488" w:type="dxa"/>
          </w:tcPr>
          <w:p w:rsidR="002A07EB" w:rsidRPr="00D01FF8" w:rsidRDefault="00E21F35" w:rsidP="00B81851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 of property to set, if it does not exist a new one is created</w:t>
            </w:r>
          </w:p>
        </w:tc>
      </w:tr>
      <w:tr w:rsidR="002A07EB" w:rsidRPr="003521EA" w:rsidTr="002A07EB">
        <w:tc>
          <w:tcPr>
            <w:tcW w:w="1188" w:type="dxa"/>
          </w:tcPr>
          <w:p w:rsidR="002A07EB" w:rsidRDefault="002A07EB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A07E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620" w:type="dxa"/>
          </w:tcPr>
          <w:p w:rsidR="002A07EB" w:rsidRDefault="002A07E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880" w:type="dxa"/>
          </w:tcPr>
          <w:p w:rsidR="002A07EB" w:rsidRPr="00D01FF8" w:rsidRDefault="002A07EB" w:rsidP="002A07E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 of property</w:t>
            </w:r>
          </w:p>
        </w:tc>
        <w:tc>
          <w:tcPr>
            <w:tcW w:w="7488" w:type="dxa"/>
          </w:tcPr>
          <w:p w:rsidR="002A07EB" w:rsidRPr="00B81851" w:rsidRDefault="002A07EB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value</w:t>
            </w:r>
          </w:p>
        </w:tc>
      </w:tr>
      <w:tr w:rsidR="002A07EB" w:rsidRPr="003521EA" w:rsidTr="002A07EB">
        <w:tc>
          <w:tcPr>
            <w:tcW w:w="1188" w:type="dxa"/>
          </w:tcPr>
          <w:p w:rsidR="002A07EB" w:rsidRDefault="002A07EB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2A07EB" w:rsidRDefault="002A07E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2A07EB" w:rsidRPr="0035439B" w:rsidRDefault="002A07EB" w:rsidP="002A07EB">
            <w:pPr>
              <w:spacing w:after="0"/>
              <w:contextualSpacing/>
              <w:rPr>
                <w:rFonts w:ascii="Courier New" w:hAnsi="Courier New" w:cs="Courier New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7488" w:type="dxa"/>
          </w:tcPr>
          <w:p w:rsidR="002A07EB" w:rsidRPr="0035439B" w:rsidRDefault="002A07EB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</w:pPr>
          </w:p>
        </w:tc>
      </w:tr>
    </w:tbl>
    <w:p w:rsidR="00B81851" w:rsidRDefault="00B81851" w:rsidP="00793EED">
      <w:pPr>
        <w:contextualSpacing/>
        <w:rPr>
          <w:rFonts w:asciiTheme="minorHAnsi" w:hAnsiTheme="minorHAnsi" w:cstheme="minorHAnsi"/>
        </w:rPr>
      </w:pPr>
    </w:p>
    <w:p w:rsidR="00576012" w:rsidRDefault="00576012" w:rsidP="00793EED">
      <w:pPr>
        <w:contextualSpacing/>
        <w:rPr>
          <w:rFonts w:asciiTheme="minorHAnsi" w:hAnsiTheme="minorHAnsi" w:cstheme="minorHAnsi"/>
        </w:rPr>
      </w:pPr>
    </w:p>
    <w:p w:rsidR="00047556" w:rsidRDefault="002A07EB" w:rsidP="002A07EB">
      <w:pPr>
        <w:pStyle w:val="REDDocumentHeader"/>
        <w:outlineLvl w:val="1"/>
      </w:pPr>
      <w:bookmarkStart w:id="8" w:name="_Toc250012252"/>
      <w:r>
        <w:t>Standard Actions</w:t>
      </w:r>
      <w:bookmarkEnd w:id="8"/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7D33D5" w:rsidRPr="003521EA" w:rsidTr="002A07EB">
        <w:tc>
          <w:tcPr>
            <w:tcW w:w="13176" w:type="dxa"/>
            <w:gridSpan w:val="4"/>
          </w:tcPr>
          <w:p w:rsidR="007D33D5" w:rsidRPr="003521EA" w:rsidRDefault="007D33D5" w:rsidP="006F7B19">
            <w:pPr>
              <w:pStyle w:val="Style2"/>
              <w:outlineLvl w:val="2"/>
            </w:pPr>
            <w:bookmarkStart w:id="9" w:name="_Toc250012253"/>
            <w:r w:rsidRPr="003521EA">
              <w:t>&lt;</w:t>
            </w:r>
            <w:r>
              <w:t>Build</w:t>
            </w:r>
            <w:r w:rsidR="006F7B19">
              <w:t>It</w:t>
            </w:r>
            <w:r>
              <w:t>/Actions</w:t>
            </w:r>
            <w:r w:rsidRPr="003521EA">
              <w:t xml:space="preserve"> /&gt;</w:t>
            </w:r>
            <w:bookmarkEnd w:id="9"/>
          </w:p>
        </w:tc>
      </w:tr>
      <w:tr w:rsidR="007D33D5" w:rsidRPr="003521EA" w:rsidTr="002A07EB">
        <w:tc>
          <w:tcPr>
            <w:tcW w:w="13176" w:type="dxa"/>
            <w:gridSpan w:val="4"/>
          </w:tcPr>
          <w:p w:rsidR="00D310EE" w:rsidRPr="007A7ECB" w:rsidRDefault="007D33D5" w:rsidP="007A7EC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section that holds the actions the sequencer will call</w:t>
            </w:r>
          </w:p>
        </w:tc>
      </w:tr>
      <w:tr w:rsidR="007D33D5" w:rsidRPr="003521EA" w:rsidTr="002A07EB">
        <w:tc>
          <w:tcPr>
            <w:tcW w:w="1188" w:type="dxa"/>
          </w:tcPr>
          <w:p w:rsidR="007D33D5" w:rsidRPr="003521EA" w:rsidRDefault="007D33D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7D33D5" w:rsidRPr="003521EA" w:rsidRDefault="007D33D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7D33D5" w:rsidRPr="003521EA" w:rsidRDefault="007D33D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7D33D5" w:rsidRDefault="007D33D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7D33D5" w:rsidRPr="00EF7700" w:rsidRDefault="007D33D5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7D33D5" w:rsidRPr="003521EA" w:rsidTr="002A07EB">
        <w:tc>
          <w:tcPr>
            <w:tcW w:w="1188" w:type="dxa"/>
          </w:tcPr>
          <w:p w:rsidR="007D33D5" w:rsidRPr="003521EA" w:rsidRDefault="007D33D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7D33D5" w:rsidRPr="003521EA" w:rsidRDefault="007D33D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7D33D5" w:rsidRPr="003521EA" w:rsidRDefault="007D33D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7D33D5" w:rsidRPr="003521EA" w:rsidRDefault="007D33D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D33D5" w:rsidRDefault="007D33D5" w:rsidP="00793EED">
      <w:pPr>
        <w:contextualSpacing/>
        <w:rPr>
          <w:rFonts w:asciiTheme="minorHAnsi" w:hAnsiTheme="minorHAnsi" w:cstheme="minorHAnsi"/>
        </w:rPr>
      </w:pPr>
    </w:p>
    <w:p w:rsidR="0082448E" w:rsidRDefault="0082448E" w:rsidP="00793EED">
      <w:pPr>
        <w:contextualSpacing/>
        <w:rPr>
          <w:rFonts w:asciiTheme="minorHAnsi" w:hAnsiTheme="minorHAnsi" w:cstheme="minorHAnsi"/>
        </w:rPr>
      </w:pPr>
    </w:p>
    <w:p w:rsidR="0082448E" w:rsidRDefault="0082448E" w:rsidP="00793EED">
      <w:pPr>
        <w:contextualSpacing/>
        <w:rPr>
          <w:rFonts w:asciiTheme="minorHAnsi" w:hAnsiTheme="minorHAnsi" w:cstheme="minorHAnsi"/>
        </w:rPr>
      </w:pPr>
    </w:p>
    <w:p w:rsidR="0082448E" w:rsidRDefault="0082448E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82448E" w:rsidRPr="003521EA" w:rsidTr="0082448E">
        <w:tc>
          <w:tcPr>
            <w:tcW w:w="13176" w:type="dxa"/>
            <w:gridSpan w:val="4"/>
          </w:tcPr>
          <w:p w:rsidR="0082448E" w:rsidRPr="003521EA" w:rsidRDefault="0082448E" w:rsidP="0082448E">
            <w:pPr>
              <w:pStyle w:val="Style2"/>
              <w:outlineLvl w:val="2"/>
            </w:pPr>
            <w:r w:rsidRPr="003521EA">
              <w:lastRenderedPageBreak/>
              <w:t>&lt;</w:t>
            </w:r>
            <w:r>
              <w:t>BuildIt/Actions/Action</w:t>
            </w:r>
            <w:r w:rsidRPr="003521EA">
              <w:t xml:space="preserve"> /&gt;</w:t>
            </w:r>
          </w:p>
        </w:tc>
      </w:tr>
      <w:tr w:rsidR="0082448E" w:rsidRPr="007A7ECB" w:rsidTr="0082448E">
        <w:tc>
          <w:tcPr>
            <w:tcW w:w="13176" w:type="dxa"/>
            <w:gridSpan w:val="4"/>
          </w:tcPr>
          <w:p w:rsidR="0082448E" w:rsidRDefault="0082448E" w:rsidP="0082448E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Action to complete</w:t>
            </w:r>
          </w:p>
          <w:p w:rsidR="0082448E" w:rsidRPr="007A7ECB" w:rsidRDefault="0082448E" w:rsidP="0082448E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48E" w:rsidRPr="00EF7700" w:rsidTr="0082448E">
        <w:tc>
          <w:tcPr>
            <w:tcW w:w="1188" w:type="dxa"/>
          </w:tcPr>
          <w:p w:rsidR="0082448E" w:rsidRPr="003521EA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82448E" w:rsidRPr="003521EA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82448E" w:rsidRPr="003521EA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82448E" w:rsidRPr="00EF7700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82448E" w:rsidRPr="003521EA" w:rsidTr="0082448E">
        <w:tc>
          <w:tcPr>
            <w:tcW w:w="1188" w:type="dxa"/>
          </w:tcPr>
          <w:p w:rsidR="0082448E" w:rsidRPr="003521EA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Pr="0082448E">
              <w:rPr>
                <w:rFonts w:asciiTheme="minorHAnsi" w:hAnsiTheme="minorHAnsi" w:cstheme="minorHAnsi"/>
                <w:i/>
                <w:sz w:val="20"/>
                <w:szCs w:val="20"/>
              </w:rPr>
              <w:t>(Primary Key)</w:t>
            </w:r>
          </w:p>
        </w:tc>
        <w:tc>
          <w:tcPr>
            <w:tcW w:w="1620" w:type="dxa"/>
          </w:tcPr>
          <w:p w:rsidR="0082448E" w:rsidRPr="003521EA" w:rsidRDefault="0082448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82448E" w:rsidRPr="003521EA" w:rsidRDefault="0082448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82448E" w:rsidRPr="003521EA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identifies action</w:t>
            </w:r>
          </w:p>
        </w:tc>
      </w:tr>
      <w:tr w:rsidR="0082448E" w:rsidRPr="003521EA" w:rsidTr="0082448E">
        <w:tc>
          <w:tcPr>
            <w:tcW w:w="1188" w:type="dxa"/>
          </w:tcPr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82448E" w:rsidRDefault="0082448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script</w:t>
            </w:r>
          </w:p>
        </w:tc>
        <w:tc>
          <w:tcPr>
            <w:tcW w:w="2880" w:type="dxa"/>
          </w:tcPr>
          <w:p w:rsidR="0082448E" w:rsidRDefault="0082448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script to call</w:t>
            </w:r>
          </w:p>
        </w:tc>
        <w:tc>
          <w:tcPr>
            <w:tcW w:w="7488" w:type="dxa"/>
          </w:tcPr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needs to resolve to a full path (example: </w:t>
            </w:r>
            <w:r w:rsidRPr="0082448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[rProductFolder]Scripts\Test.vbs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supported types</w:t>
            </w:r>
          </w:p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- .exe || .dll || .bat || .cmd || &lt;any script with an interpreter&gt;</w:t>
            </w:r>
          </w:p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specify the interpreter in property </w:t>
            </w:r>
            <w:r w:rsidRPr="0082448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[Interpreter.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&lt;extension&gt;</w:t>
            </w:r>
            <w:r w:rsidRPr="0082448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(example; </w:t>
            </w:r>
            <w:r w:rsidRPr="0082448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Interpreter.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vbs for vbscript, </w:t>
            </w:r>
            <w:r w:rsidRPr="0082448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Interpreter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.pl for perl</w:t>
            </w:r>
          </w:p>
        </w:tc>
      </w:tr>
      <w:tr w:rsidR="0082448E" w:rsidRPr="003521EA" w:rsidTr="0082448E">
        <w:tc>
          <w:tcPr>
            <w:tcW w:w="1188" w:type="dxa"/>
          </w:tcPr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82448E" w:rsidRDefault="0082448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880" w:type="dxa"/>
          </w:tcPr>
          <w:p w:rsidR="0082448E" w:rsidRDefault="0082448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&lt;set by code for standard actions&gt;</w:t>
            </w:r>
          </w:p>
        </w:tc>
        <w:tc>
          <w:tcPr>
            <w:tcW w:w="7488" w:type="dxa"/>
          </w:tcPr>
          <w:p w:rsidR="0082448E" w:rsidRDefault="0082448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value will be &lt;exe || dll || script&gt; depending on the value set</w:t>
            </w:r>
            <w:r w:rsidR="00F2017E">
              <w:rPr>
                <w:rFonts w:asciiTheme="minorHAnsi" w:hAnsiTheme="minorHAnsi" w:cstheme="minorHAnsi"/>
                <w:sz w:val="20"/>
                <w:szCs w:val="20"/>
              </w:rPr>
              <w:t xml:space="preserve"> in the script attribute</w:t>
            </w:r>
          </w:p>
        </w:tc>
      </w:tr>
      <w:tr w:rsidR="00F2017E" w:rsidRPr="003521EA" w:rsidTr="0082448E">
        <w:tc>
          <w:tcPr>
            <w:tcW w:w="1188" w:type="dxa"/>
          </w:tcPr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2017E" w:rsidRDefault="00F2017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cmdline</w:t>
            </w:r>
          </w:p>
        </w:tc>
        <w:tc>
          <w:tcPr>
            <w:tcW w:w="2880" w:type="dxa"/>
          </w:tcPr>
          <w:p w:rsidR="00F2017E" w:rsidRDefault="00F2017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command line to pass to action</w:t>
            </w:r>
          </w:p>
        </w:tc>
        <w:tc>
          <w:tcPr>
            <w:tcW w:w="7488" w:type="dxa"/>
          </w:tcPr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applies only to .exe || .bat || .cmd</w:t>
            </w:r>
          </w:p>
        </w:tc>
      </w:tr>
      <w:tr w:rsidR="00F2017E" w:rsidRPr="003521EA" w:rsidTr="0082448E">
        <w:tc>
          <w:tcPr>
            <w:tcW w:w="1188" w:type="dxa"/>
          </w:tcPr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(yes if script is .dll)</w:t>
            </w:r>
          </w:p>
        </w:tc>
        <w:tc>
          <w:tcPr>
            <w:tcW w:w="1620" w:type="dxa"/>
          </w:tcPr>
          <w:p w:rsidR="00F2017E" w:rsidRDefault="00F2017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entrypoint</w:t>
            </w:r>
          </w:p>
        </w:tc>
        <w:tc>
          <w:tcPr>
            <w:tcW w:w="2880" w:type="dxa"/>
          </w:tcPr>
          <w:p w:rsidR="00F2017E" w:rsidRDefault="00F2017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to call</w:t>
            </w:r>
          </w:p>
        </w:tc>
        <w:tc>
          <w:tcPr>
            <w:tcW w:w="7488" w:type="dxa"/>
          </w:tcPr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signature of function in .dll must be;</w:t>
            </w:r>
          </w:p>
          <w:p w:rsidR="00F2017E" w:rsidRDefault="00F2017E" w:rsidP="00F2017E">
            <w:pPr>
              <w:spacing w:after="0"/>
              <w:contextualSpacing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F20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UINT </w:t>
            </w:r>
            <w:r w:rsidRPr="00F2017E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__stdcall</w:t>
            </w:r>
            <w:r w:rsidRPr="00F2017E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MyFunction(__in LPCTSTR szName);</w:t>
            </w:r>
          </w:p>
          <w:p w:rsidR="00F2017E" w:rsidRPr="00F2017E" w:rsidRDefault="00F2017E" w:rsidP="00F2017E">
            <w:pPr>
              <w:spacing w:after="0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name of action is passed being executed is passed to function</w:t>
            </w:r>
          </w:p>
        </w:tc>
      </w:tr>
      <w:tr w:rsidR="00F2017E" w:rsidRPr="003521EA" w:rsidTr="0082448E">
        <w:tc>
          <w:tcPr>
            <w:tcW w:w="1188" w:type="dxa"/>
          </w:tcPr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F2017E" w:rsidRDefault="00F2017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F2017E" w:rsidRDefault="00F2017E" w:rsidP="0082448E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2017E" w:rsidRPr="003521EA" w:rsidTr="009D7394">
        <w:tc>
          <w:tcPr>
            <w:tcW w:w="13176" w:type="dxa"/>
            <w:gridSpan w:val="4"/>
          </w:tcPr>
          <w:p w:rsidR="00F2017E" w:rsidRDefault="00F2017E" w:rsidP="0082448E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*NOTE: Interpreted scripts like perl or vbscript will be executed with 2 command line parameters</w:t>
            </w:r>
          </w:p>
          <w:p w:rsidR="00F2017E" w:rsidRDefault="00F2017E" w:rsidP="00F2017E">
            <w:pPr>
              <w:tabs>
                <w:tab w:val="left" w:pos="8571"/>
              </w:tabs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– &lt;BuildIt's automation server id&gt; Example; BuildIt.GUID value can be used with automation objects to find the build's server data</w:t>
            </w:r>
          </w:p>
          <w:p w:rsidR="00F2017E" w:rsidRDefault="00F2017E" w:rsidP="00F2017E">
            <w:pPr>
              <w:tabs>
                <w:tab w:val="left" w:pos="8571"/>
              </w:tabs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2 -- &lt;Name of action&gt; Example; MyAction, value can be used with the automation objects to get data from the server about the action</w:t>
            </w:r>
          </w:p>
          <w:p w:rsidR="00F2017E" w:rsidRDefault="00F2017E" w:rsidP="00F2017E">
            <w:pPr>
              <w:tabs>
                <w:tab w:val="left" w:pos="8571"/>
              </w:tabs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(See: .\Scripts\Tester.pl for example)</w:t>
            </w:r>
          </w:p>
        </w:tc>
      </w:tr>
    </w:tbl>
    <w:p w:rsidR="0082448E" w:rsidRDefault="0082448E" w:rsidP="00793EED">
      <w:pPr>
        <w:contextualSpacing/>
        <w:rPr>
          <w:rFonts w:asciiTheme="minorHAnsi" w:hAnsiTheme="minorHAnsi" w:cstheme="minorHAnsi"/>
        </w:rPr>
      </w:pPr>
    </w:p>
    <w:p w:rsidR="0082448E" w:rsidRDefault="00F2017E" w:rsidP="00F2017E">
      <w:pPr>
        <w:pStyle w:val="REDDocumentHeader"/>
        <w:outlineLvl w:val="0"/>
      </w:pPr>
      <w:r>
        <w:lastRenderedPageBreak/>
        <w:t>Standard Modules</w:t>
      </w:r>
    </w:p>
    <w:p w:rsidR="0082448E" w:rsidRDefault="00F2017E" w:rsidP="00F2017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section is our custom module section</w:t>
      </w:r>
    </w:p>
    <w:p w:rsidR="00F2017E" w:rsidRPr="00F2017E" w:rsidRDefault="00F2017E" w:rsidP="00F2017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highlight w:val="yellow"/>
        </w:rPr>
      </w:pPr>
      <w:r w:rsidRPr="00F2017E">
        <w:rPr>
          <w:rFonts w:asciiTheme="minorHAnsi" w:hAnsiTheme="minorHAnsi" w:cstheme="minorHAnsi"/>
          <w:highlight w:val="yellow"/>
        </w:rPr>
        <w:t>All nodes are currently being designed</w:t>
      </w: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D310EE" w:rsidRPr="003521EA" w:rsidTr="002A07EB">
        <w:tc>
          <w:tcPr>
            <w:tcW w:w="13176" w:type="dxa"/>
            <w:gridSpan w:val="4"/>
          </w:tcPr>
          <w:p w:rsidR="00D310EE" w:rsidRDefault="00D310EE" w:rsidP="00FD43C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21EA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Build</w:t>
            </w:r>
            <w:r w:rsidR="006F7B19">
              <w:rPr>
                <w:rFonts w:ascii="Courier New" w:hAnsi="Courier New" w:cs="Courier New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sz w:val="20"/>
                <w:szCs w:val="20"/>
              </w:rPr>
              <w:t>/Actions/</w:t>
            </w:r>
            <w:r w:rsidR="00FD43CB">
              <w:rPr>
                <w:rFonts w:ascii="Courier New" w:hAnsi="Courier New" w:cs="Courier New"/>
                <w:sz w:val="20"/>
                <w:szCs w:val="20"/>
              </w:rPr>
              <w:t>Svn</w:t>
            </w:r>
            <w:r w:rsidRPr="003521E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FD43CB" w:rsidRDefault="00FD43CB" w:rsidP="00FD43C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script to call will be &lt;NodeName&gt;.pl</w:t>
            </w:r>
          </w:p>
          <w:p w:rsidR="00FD43CB" w:rsidRPr="003521EA" w:rsidRDefault="00FD43CB" w:rsidP="00FD43C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Build engine will look at file extension to determine what kind of script (perl, vbs, js)</w:t>
            </w:r>
          </w:p>
        </w:tc>
      </w:tr>
      <w:tr w:rsidR="00D310EE" w:rsidRPr="003521EA" w:rsidTr="002A07EB">
        <w:tc>
          <w:tcPr>
            <w:tcW w:w="13176" w:type="dxa"/>
            <w:gridSpan w:val="4"/>
          </w:tcPr>
          <w:p w:rsidR="00D310EE" w:rsidRPr="007D33D5" w:rsidRDefault="00D310EE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Get action, grabs some files from a source control</w:t>
            </w:r>
          </w:p>
        </w:tc>
      </w:tr>
      <w:tr w:rsidR="00D310EE" w:rsidRPr="003521EA" w:rsidTr="002A07EB">
        <w:tc>
          <w:tcPr>
            <w:tcW w:w="1188" w:type="dxa"/>
          </w:tcPr>
          <w:p w:rsidR="00D310EE" w:rsidRPr="003521EA" w:rsidRDefault="00D310E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D310EE" w:rsidRPr="003521EA" w:rsidRDefault="00D310E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D310EE" w:rsidRPr="003521EA" w:rsidRDefault="00D310E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D310EE" w:rsidRDefault="00D310E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D310EE" w:rsidRPr="00EF7700" w:rsidRDefault="00D310EE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D310EE" w:rsidRPr="003521EA" w:rsidTr="002A07EB">
        <w:tc>
          <w:tcPr>
            <w:tcW w:w="1188" w:type="dxa"/>
          </w:tcPr>
          <w:p w:rsidR="00D310EE" w:rsidRPr="003521EA" w:rsidRDefault="00D310E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="00C134C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134C0"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(Key)</w:t>
            </w:r>
          </w:p>
        </w:tc>
        <w:tc>
          <w:tcPr>
            <w:tcW w:w="1620" w:type="dxa"/>
          </w:tcPr>
          <w:p w:rsidR="00D310EE" w:rsidRPr="003521EA" w:rsidRDefault="00D310E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D310EE" w:rsidRPr="003521EA" w:rsidRDefault="00D310E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D310EE" w:rsidRPr="00D310EE" w:rsidRDefault="00D310EE" w:rsidP="00D310EE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 from sequence section</w:t>
            </w:r>
          </w:p>
        </w:tc>
      </w:tr>
      <w:tr w:rsidR="00D310EE" w:rsidRPr="003521EA" w:rsidTr="002A07EB">
        <w:tc>
          <w:tcPr>
            <w:tcW w:w="1188" w:type="dxa"/>
          </w:tcPr>
          <w:p w:rsidR="00D310EE" w:rsidRDefault="00C134C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D310EE" w:rsidRDefault="00C134C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880" w:type="dxa"/>
          </w:tcPr>
          <w:p w:rsidR="00D310EE" w:rsidRDefault="00174D8D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svn || ftp</w:t>
            </w:r>
          </w:p>
        </w:tc>
        <w:tc>
          <w:tcPr>
            <w:tcW w:w="7488" w:type="dxa"/>
          </w:tcPr>
          <w:p w:rsidR="00174D8D" w:rsidRDefault="00174D8D" w:rsidP="00D310EE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134C0" w:rsidRPr="003521EA" w:rsidTr="002A07EB">
        <w:tc>
          <w:tcPr>
            <w:tcW w:w="1188" w:type="dxa"/>
          </w:tcPr>
          <w:p w:rsidR="00C134C0" w:rsidRDefault="00C134C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C134C0" w:rsidRDefault="00C134C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src</w:t>
            </w:r>
          </w:p>
        </w:tc>
        <w:tc>
          <w:tcPr>
            <w:tcW w:w="2880" w:type="dxa"/>
          </w:tcPr>
          <w:p w:rsidR="00C134C0" w:rsidRDefault="00174D8D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 from location</w:t>
            </w:r>
          </w:p>
        </w:tc>
        <w:tc>
          <w:tcPr>
            <w:tcW w:w="7488" w:type="dxa"/>
          </w:tcPr>
          <w:p w:rsidR="00C134C0" w:rsidRDefault="00C134C0" w:rsidP="00D310EE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134C0" w:rsidRPr="003521EA" w:rsidTr="002A07EB">
        <w:tc>
          <w:tcPr>
            <w:tcW w:w="1188" w:type="dxa"/>
          </w:tcPr>
          <w:p w:rsidR="00C134C0" w:rsidRDefault="00C134C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C134C0" w:rsidRDefault="00C134C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dest</w:t>
            </w:r>
          </w:p>
        </w:tc>
        <w:tc>
          <w:tcPr>
            <w:tcW w:w="2880" w:type="dxa"/>
          </w:tcPr>
          <w:p w:rsidR="00C134C0" w:rsidRDefault="00174D8D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 to location</w:t>
            </w:r>
          </w:p>
        </w:tc>
        <w:tc>
          <w:tcPr>
            <w:tcW w:w="7488" w:type="dxa"/>
          </w:tcPr>
          <w:p w:rsidR="00C134C0" w:rsidRDefault="00C134C0" w:rsidP="00D310EE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134C0" w:rsidRPr="003521EA" w:rsidTr="002A07EB">
        <w:tc>
          <w:tcPr>
            <w:tcW w:w="1188" w:type="dxa"/>
          </w:tcPr>
          <w:p w:rsidR="00C134C0" w:rsidRDefault="00C134C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C134C0" w:rsidRDefault="00C134C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options</w:t>
            </w:r>
          </w:p>
        </w:tc>
        <w:tc>
          <w:tcPr>
            <w:tcW w:w="2880" w:type="dxa"/>
          </w:tcPr>
          <w:p w:rsidR="00C134C0" w:rsidRPr="00174D8D" w:rsidRDefault="00174D8D" w:rsidP="002A07EB">
            <w:pPr>
              <w:spacing w:after="0"/>
              <w:contextualSpacing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174D8D">
              <w:rPr>
                <w:rFonts w:ascii="Courier New" w:hAnsi="Courier New" w:cs="Courier New"/>
                <w:i/>
                <w:sz w:val="20"/>
                <w:szCs w:val="20"/>
              </w:rPr>
              <w:t>&lt;depends on type&gt;</w:t>
            </w:r>
          </w:p>
        </w:tc>
        <w:tc>
          <w:tcPr>
            <w:tcW w:w="7488" w:type="dxa"/>
          </w:tcPr>
          <w:p w:rsidR="00174D8D" w:rsidRDefault="00174D8D" w:rsidP="00174D8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command line options for getting files, value will be taken directly as parameters</w:t>
            </w:r>
          </w:p>
          <w:p w:rsidR="00174D8D" w:rsidRPr="00174D8D" w:rsidRDefault="00DF4CFC" w:rsidP="00174D8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‘default’ = script defines what default is</w:t>
            </w:r>
          </w:p>
        </w:tc>
      </w:tr>
      <w:tr w:rsidR="00C134C0" w:rsidRPr="003521EA" w:rsidTr="002A07EB">
        <w:tc>
          <w:tcPr>
            <w:tcW w:w="1188" w:type="dxa"/>
          </w:tcPr>
          <w:p w:rsidR="00C134C0" w:rsidRDefault="00C134C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 w:rsidR="00C134C0" w:rsidRDefault="00C134C0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 xml:space="preserve"> to </w:t>
            </w:r>
            <w:r w:rsidR="007231D6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x`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credits</w:t>
            </w: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)</w:t>
            </w:r>
          </w:p>
        </w:tc>
        <w:tc>
          <w:tcPr>
            <w:tcW w:w="1620" w:type="dxa"/>
          </w:tcPr>
          <w:p w:rsidR="00C134C0" w:rsidRDefault="00C134C0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credits</w:t>
            </w:r>
          </w:p>
        </w:tc>
        <w:tc>
          <w:tcPr>
            <w:tcW w:w="2880" w:type="dxa"/>
          </w:tcPr>
          <w:p w:rsidR="00C134C0" w:rsidRDefault="006C4D84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name, key to &lt;Credits /&gt; node</w:t>
            </w:r>
          </w:p>
        </w:tc>
        <w:tc>
          <w:tcPr>
            <w:tcW w:w="7488" w:type="dxa"/>
          </w:tcPr>
          <w:p w:rsidR="00C134C0" w:rsidRDefault="00C134C0" w:rsidP="00C134C0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required if source control needs credentials </w:t>
            </w:r>
          </w:p>
        </w:tc>
      </w:tr>
    </w:tbl>
    <w:p w:rsidR="00D310EE" w:rsidRDefault="00D310EE" w:rsidP="00793EED">
      <w:pPr>
        <w:contextualSpacing/>
        <w:rPr>
          <w:rFonts w:asciiTheme="minorHAnsi" w:hAnsiTheme="minorHAnsi" w:cstheme="minorHAnsi"/>
        </w:rPr>
      </w:pPr>
    </w:p>
    <w:p w:rsidR="006C4D84" w:rsidRDefault="006C4D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690026" w:rsidRPr="003521EA" w:rsidTr="002A07EB">
        <w:tc>
          <w:tcPr>
            <w:tcW w:w="13176" w:type="dxa"/>
            <w:gridSpan w:val="4"/>
          </w:tcPr>
          <w:p w:rsidR="00690026" w:rsidRPr="003521EA" w:rsidRDefault="00690026" w:rsidP="00465E55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90026" w:rsidRPr="003521EA" w:rsidTr="002A07EB">
        <w:tc>
          <w:tcPr>
            <w:tcW w:w="13176" w:type="dxa"/>
            <w:gridSpan w:val="4"/>
          </w:tcPr>
          <w:p w:rsidR="00690026" w:rsidRPr="007D33D5" w:rsidRDefault="00690026" w:rsidP="00976AD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0026" w:rsidRPr="003521EA" w:rsidTr="002A07EB">
        <w:tc>
          <w:tcPr>
            <w:tcW w:w="1188" w:type="dxa"/>
          </w:tcPr>
          <w:p w:rsidR="00690026" w:rsidRPr="003521EA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</w:tcPr>
          <w:p w:rsidR="00690026" w:rsidRPr="003521EA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  <w:tc>
          <w:tcPr>
            <w:tcW w:w="2880" w:type="dxa"/>
          </w:tcPr>
          <w:p w:rsidR="00690026" w:rsidRPr="003521EA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  <w:tc>
          <w:tcPr>
            <w:tcW w:w="7488" w:type="dxa"/>
          </w:tcPr>
          <w:p w:rsidR="00690026" w:rsidRPr="00EF7700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</w:p>
        </w:tc>
      </w:tr>
      <w:tr w:rsidR="00690026" w:rsidRPr="003521EA" w:rsidTr="002A07EB">
        <w:tc>
          <w:tcPr>
            <w:tcW w:w="1188" w:type="dxa"/>
          </w:tcPr>
          <w:p w:rsidR="00690026" w:rsidRPr="003521EA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0026" w:rsidRPr="003521EA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690026" w:rsidRPr="003521EA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690026" w:rsidRPr="00D310EE" w:rsidRDefault="0069002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0026" w:rsidRPr="003521EA" w:rsidTr="002A07EB">
        <w:tc>
          <w:tcPr>
            <w:tcW w:w="1188" w:type="dxa"/>
          </w:tcPr>
          <w:p w:rsidR="00690026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690026" w:rsidRDefault="00690026" w:rsidP="00465E55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690026" w:rsidRDefault="00690026" w:rsidP="006C0CC5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0026" w:rsidRPr="003521EA" w:rsidTr="002A07EB">
        <w:tc>
          <w:tcPr>
            <w:tcW w:w="1188" w:type="dxa"/>
          </w:tcPr>
          <w:p w:rsidR="00690026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690026" w:rsidRDefault="0069002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0026" w:rsidRPr="003521EA" w:rsidTr="002A07EB">
        <w:tc>
          <w:tcPr>
            <w:tcW w:w="1188" w:type="dxa"/>
          </w:tcPr>
          <w:p w:rsidR="00690026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690026" w:rsidRDefault="0069002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0026" w:rsidRPr="003521EA" w:rsidTr="002A07EB">
        <w:tc>
          <w:tcPr>
            <w:tcW w:w="1188" w:type="dxa"/>
          </w:tcPr>
          <w:p w:rsidR="00690026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690026" w:rsidRPr="00174D8D" w:rsidRDefault="00690026" w:rsidP="002A07EB">
            <w:pPr>
              <w:spacing w:after="0"/>
              <w:contextualSpacing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7488" w:type="dxa"/>
          </w:tcPr>
          <w:p w:rsidR="00690026" w:rsidRPr="006C0CC5" w:rsidRDefault="00690026" w:rsidP="006C0CC5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0026" w:rsidRPr="003521EA" w:rsidTr="002A07EB">
        <w:tc>
          <w:tcPr>
            <w:tcW w:w="1188" w:type="dxa"/>
          </w:tcPr>
          <w:p w:rsidR="00690026" w:rsidRDefault="0069002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690026" w:rsidRDefault="0069002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690026" w:rsidRDefault="0069002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32E0E" w:rsidRDefault="00932E0E" w:rsidP="00793EED">
      <w:pPr>
        <w:contextualSpacing/>
        <w:rPr>
          <w:rFonts w:asciiTheme="minorHAnsi" w:hAnsiTheme="minorHAnsi" w:cstheme="minorHAnsi"/>
        </w:rPr>
      </w:pPr>
    </w:p>
    <w:p w:rsidR="00932E0E" w:rsidRDefault="00932E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6C4D84" w:rsidRDefault="006C4D84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932E0E" w:rsidRPr="003521EA" w:rsidTr="002A07EB">
        <w:tc>
          <w:tcPr>
            <w:tcW w:w="13176" w:type="dxa"/>
            <w:gridSpan w:val="4"/>
          </w:tcPr>
          <w:p w:rsidR="00932E0E" w:rsidRPr="003521EA" w:rsidRDefault="00932E0E" w:rsidP="006F7B19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21EA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Build</w:t>
            </w:r>
            <w:r w:rsidR="006F7B19">
              <w:rPr>
                <w:rFonts w:ascii="Courier New" w:hAnsi="Courier New" w:cs="Courier New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sz w:val="20"/>
                <w:szCs w:val="20"/>
              </w:rPr>
              <w:t>/Actions/</w:t>
            </w:r>
            <w:r w:rsidR="00A30FC8">
              <w:rPr>
                <w:rFonts w:ascii="Courier New" w:hAnsi="Courier New" w:cs="Courier New"/>
                <w:sz w:val="20"/>
                <w:szCs w:val="20"/>
              </w:rPr>
              <w:t>File</w:t>
            </w:r>
            <w:r w:rsidRPr="003521E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</w:tc>
      </w:tr>
      <w:tr w:rsidR="00932E0E" w:rsidRPr="003521EA" w:rsidTr="002A07EB">
        <w:tc>
          <w:tcPr>
            <w:tcW w:w="13176" w:type="dxa"/>
            <w:gridSpan w:val="4"/>
          </w:tcPr>
          <w:p w:rsidR="00932E0E" w:rsidRPr="007D33D5" w:rsidRDefault="00A30FC8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Manipulates files</w:t>
            </w:r>
          </w:p>
        </w:tc>
      </w:tr>
      <w:tr w:rsidR="00932E0E" w:rsidRPr="003521EA" w:rsidTr="002A07EB">
        <w:tc>
          <w:tcPr>
            <w:tcW w:w="1188" w:type="dxa"/>
          </w:tcPr>
          <w:p w:rsidR="00932E0E" w:rsidRPr="003521EA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932E0E" w:rsidRPr="003521EA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932E0E" w:rsidRPr="003521EA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932E0E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932E0E" w:rsidRPr="00EF7700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932E0E" w:rsidRPr="003521EA" w:rsidTr="002A07EB">
        <w:tc>
          <w:tcPr>
            <w:tcW w:w="1188" w:type="dxa"/>
          </w:tcPr>
          <w:p w:rsidR="00932E0E" w:rsidRPr="003521EA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(Key)</w:t>
            </w:r>
          </w:p>
        </w:tc>
        <w:tc>
          <w:tcPr>
            <w:tcW w:w="1620" w:type="dxa"/>
          </w:tcPr>
          <w:p w:rsidR="00932E0E" w:rsidRPr="003521EA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932E0E" w:rsidRPr="003521EA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932E0E" w:rsidRPr="00D310EE" w:rsidRDefault="00932E0E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 from sequence section</w:t>
            </w:r>
          </w:p>
        </w:tc>
      </w:tr>
      <w:tr w:rsidR="00932E0E" w:rsidRPr="003521EA" w:rsidTr="002A07EB">
        <w:tc>
          <w:tcPr>
            <w:tcW w:w="1188" w:type="dxa"/>
          </w:tcPr>
          <w:p w:rsidR="00932E0E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880" w:type="dxa"/>
          </w:tcPr>
          <w:p w:rsidR="00932E0E" w:rsidRDefault="00A30FC8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copy || delete || move || rename</w:t>
            </w:r>
          </w:p>
        </w:tc>
        <w:tc>
          <w:tcPr>
            <w:tcW w:w="7488" w:type="dxa"/>
          </w:tcPr>
          <w:p w:rsidR="00932E0E" w:rsidRDefault="00932E0E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32E0E" w:rsidRPr="003521EA" w:rsidTr="002A07EB">
        <w:tc>
          <w:tcPr>
            <w:tcW w:w="1188" w:type="dxa"/>
          </w:tcPr>
          <w:p w:rsidR="00932E0E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src</w:t>
            </w:r>
          </w:p>
        </w:tc>
        <w:tc>
          <w:tcPr>
            <w:tcW w:w="288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 from location</w:t>
            </w:r>
          </w:p>
        </w:tc>
        <w:tc>
          <w:tcPr>
            <w:tcW w:w="7488" w:type="dxa"/>
          </w:tcPr>
          <w:p w:rsidR="00932E0E" w:rsidRDefault="00932E0E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32E0E" w:rsidRPr="003521EA" w:rsidTr="002A07EB">
        <w:tc>
          <w:tcPr>
            <w:tcW w:w="1188" w:type="dxa"/>
          </w:tcPr>
          <w:p w:rsidR="00932E0E" w:rsidRDefault="00A30FC8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dest</w:t>
            </w:r>
          </w:p>
        </w:tc>
        <w:tc>
          <w:tcPr>
            <w:tcW w:w="288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 to location</w:t>
            </w:r>
          </w:p>
        </w:tc>
        <w:tc>
          <w:tcPr>
            <w:tcW w:w="7488" w:type="dxa"/>
          </w:tcPr>
          <w:p w:rsidR="00932E0E" w:rsidRDefault="00A30FC8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require for, copy, rename and move</w:t>
            </w:r>
          </w:p>
        </w:tc>
      </w:tr>
      <w:tr w:rsidR="00932E0E" w:rsidRPr="003521EA" w:rsidTr="002A07EB">
        <w:tc>
          <w:tcPr>
            <w:tcW w:w="1188" w:type="dxa"/>
          </w:tcPr>
          <w:p w:rsidR="00932E0E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options</w:t>
            </w:r>
          </w:p>
        </w:tc>
        <w:tc>
          <w:tcPr>
            <w:tcW w:w="2880" w:type="dxa"/>
          </w:tcPr>
          <w:p w:rsidR="00932E0E" w:rsidRPr="00174D8D" w:rsidRDefault="00932E0E" w:rsidP="002A07EB">
            <w:pPr>
              <w:spacing w:after="0"/>
              <w:contextualSpacing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174D8D">
              <w:rPr>
                <w:rFonts w:ascii="Courier New" w:hAnsi="Courier New" w:cs="Courier New"/>
                <w:i/>
                <w:sz w:val="20"/>
                <w:szCs w:val="20"/>
              </w:rPr>
              <w:t>&lt;depends on type&gt;</w:t>
            </w:r>
          </w:p>
        </w:tc>
        <w:tc>
          <w:tcPr>
            <w:tcW w:w="7488" w:type="dxa"/>
          </w:tcPr>
          <w:p w:rsidR="00932E0E" w:rsidRPr="006C0CC5" w:rsidRDefault="00932E0E" w:rsidP="006C0CC5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command line options for copying files, value will be taken directly as parameters</w:t>
            </w:r>
          </w:p>
        </w:tc>
      </w:tr>
      <w:tr w:rsidR="00932E0E" w:rsidRPr="003521EA" w:rsidTr="002A07EB">
        <w:tc>
          <w:tcPr>
            <w:tcW w:w="1188" w:type="dxa"/>
          </w:tcPr>
          <w:p w:rsidR="00932E0E" w:rsidRDefault="00932E0E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932E0E" w:rsidRDefault="00932E0E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932E0E" w:rsidRDefault="00932E0E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93EF6" w:rsidRDefault="00493EF6" w:rsidP="00793EED">
      <w:pPr>
        <w:contextualSpacing/>
        <w:rPr>
          <w:rFonts w:asciiTheme="minorHAnsi" w:hAnsiTheme="minorHAnsi" w:cstheme="minorHAnsi"/>
        </w:rPr>
      </w:pPr>
    </w:p>
    <w:p w:rsidR="00493EF6" w:rsidRDefault="00493E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32E0E" w:rsidRDefault="00932E0E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493EF6" w:rsidRPr="003521EA" w:rsidTr="002A07EB">
        <w:tc>
          <w:tcPr>
            <w:tcW w:w="13176" w:type="dxa"/>
            <w:gridSpan w:val="4"/>
          </w:tcPr>
          <w:p w:rsidR="00493EF6" w:rsidRPr="003521EA" w:rsidRDefault="00493EF6" w:rsidP="00493EF6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21EA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="006F7B19">
              <w:rPr>
                <w:rFonts w:ascii="Courier New" w:hAnsi="Courier New" w:cs="Courier New"/>
                <w:sz w:val="20"/>
                <w:szCs w:val="20"/>
              </w:rPr>
              <w:t>BuildIt</w:t>
            </w:r>
            <w:r>
              <w:rPr>
                <w:rFonts w:ascii="Courier New" w:hAnsi="Courier New" w:cs="Courier New"/>
                <w:sz w:val="20"/>
                <w:szCs w:val="20"/>
              </w:rPr>
              <w:t>/Actions/Run</w:t>
            </w:r>
            <w:r w:rsidRPr="003521E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</w:tc>
      </w:tr>
      <w:tr w:rsidR="00493EF6" w:rsidRPr="003521EA" w:rsidTr="002A07EB">
        <w:tc>
          <w:tcPr>
            <w:tcW w:w="13176" w:type="dxa"/>
            <w:gridSpan w:val="4"/>
          </w:tcPr>
          <w:p w:rsidR="00EF3C94" w:rsidRPr="00220DF0" w:rsidRDefault="00EF3C94" w:rsidP="00220DF0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Runs an external script or executable</w:t>
            </w:r>
          </w:p>
        </w:tc>
      </w:tr>
      <w:tr w:rsidR="00493EF6" w:rsidRPr="003521EA" w:rsidTr="002A07EB">
        <w:tc>
          <w:tcPr>
            <w:tcW w:w="1188" w:type="dxa"/>
          </w:tcPr>
          <w:p w:rsidR="00493EF6" w:rsidRPr="003521EA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493EF6" w:rsidRPr="003521EA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493EF6" w:rsidRPr="003521EA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493EF6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493EF6" w:rsidRPr="00EF7700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493EF6" w:rsidRPr="003521EA" w:rsidTr="002A07EB">
        <w:tc>
          <w:tcPr>
            <w:tcW w:w="1188" w:type="dxa"/>
          </w:tcPr>
          <w:p w:rsidR="00493EF6" w:rsidRPr="003521EA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(Key)</w:t>
            </w:r>
          </w:p>
        </w:tc>
        <w:tc>
          <w:tcPr>
            <w:tcW w:w="1620" w:type="dxa"/>
          </w:tcPr>
          <w:p w:rsidR="00493EF6" w:rsidRPr="003521EA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493EF6" w:rsidRPr="003521EA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493EF6" w:rsidRPr="00D310EE" w:rsidRDefault="00493EF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 from sequence section</w:t>
            </w:r>
          </w:p>
        </w:tc>
      </w:tr>
      <w:tr w:rsidR="00493EF6" w:rsidRPr="003521EA" w:rsidTr="002A07EB">
        <w:tc>
          <w:tcPr>
            <w:tcW w:w="1188" w:type="dxa"/>
          </w:tcPr>
          <w:p w:rsidR="00493EF6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493EF6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src</w:t>
            </w:r>
          </w:p>
        </w:tc>
        <w:tc>
          <w:tcPr>
            <w:tcW w:w="2880" w:type="dxa"/>
          </w:tcPr>
          <w:p w:rsidR="00493EF6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 to execute</w:t>
            </w:r>
          </w:p>
        </w:tc>
        <w:tc>
          <w:tcPr>
            <w:tcW w:w="7488" w:type="dxa"/>
          </w:tcPr>
          <w:p w:rsidR="00493EF6" w:rsidRDefault="00493EF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.vbs || .pl || .exe || .bat || .cmd</w:t>
            </w:r>
          </w:p>
          <w:p w:rsidR="00B72463" w:rsidRDefault="00B72463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can use resolvable properties</w:t>
            </w:r>
          </w:p>
        </w:tc>
      </w:tr>
      <w:tr w:rsidR="00493EF6" w:rsidRPr="003521EA" w:rsidTr="002A07EB">
        <w:tc>
          <w:tcPr>
            <w:tcW w:w="1188" w:type="dxa"/>
          </w:tcPr>
          <w:p w:rsidR="00493EF6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493EF6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cmdline</w:t>
            </w:r>
          </w:p>
        </w:tc>
        <w:tc>
          <w:tcPr>
            <w:tcW w:w="2880" w:type="dxa"/>
          </w:tcPr>
          <w:p w:rsidR="00493EF6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command line to pass to script</w:t>
            </w:r>
          </w:p>
        </w:tc>
        <w:tc>
          <w:tcPr>
            <w:tcW w:w="7488" w:type="dxa"/>
          </w:tcPr>
          <w:p w:rsidR="00493EF6" w:rsidRDefault="00B72463" w:rsidP="00493EF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can use resolvable properties</w:t>
            </w:r>
          </w:p>
        </w:tc>
      </w:tr>
      <w:tr w:rsidR="00493EF6" w:rsidRPr="003521EA" w:rsidTr="002A07EB">
        <w:tc>
          <w:tcPr>
            <w:tcW w:w="1188" w:type="dxa"/>
          </w:tcPr>
          <w:p w:rsidR="00493EF6" w:rsidRDefault="00493EF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93EF6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493EF6" w:rsidRDefault="00493EF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493EF6" w:rsidRDefault="00493EF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93EF6" w:rsidRDefault="00493EF6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9152A7" w:rsidRPr="003521EA" w:rsidTr="002A07EB">
        <w:tc>
          <w:tcPr>
            <w:tcW w:w="13176" w:type="dxa"/>
            <w:gridSpan w:val="4"/>
          </w:tcPr>
          <w:p w:rsidR="009152A7" w:rsidRPr="003521EA" w:rsidRDefault="009152A7" w:rsidP="009152A7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21EA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="006F7B19">
              <w:rPr>
                <w:rFonts w:ascii="Courier New" w:hAnsi="Courier New" w:cs="Courier New"/>
                <w:sz w:val="20"/>
                <w:szCs w:val="20"/>
              </w:rPr>
              <w:t>BuildIt</w:t>
            </w:r>
            <w:r>
              <w:rPr>
                <w:rFonts w:ascii="Courier New" w:hAnsi="Courier New" w:cs="Courier New"/>
                <w:sz w:val="20"/>
                <w:szCs w:val="20"/>
              </w:rPr>
              <w:t>/Actions/Msg</w:t>
            </w:r>
            <w:r w:rsidRPr="003521E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  <w:r w:rsidR="004F31A6">
              <w:rPr>
                <w:rFonts w:ascii="Courier New" w:hAnsi="Courier New" w:cs="Courier New"/>
                <w:sz w:val="20"/>
                <w:szCs w:val="20"/>
              </w:rPr>
              <w:t xml:space="preserve"> -- handled by sequence</w:t>
            </w:r>
          </w:p>
        </w:tc>
      </w:tr>
      <w:tr w:rsidR="009152A7" w:rsidRPr="003521EA" w:rsidTr="002A07EB">
        <w:tc>
          <w:tcPr>
            <w:tcW w:w="13176" w:type="dxa"/>
            <w:gridSpan w:val="4"/>
          </w:tcPr>
          <w:p w:rsidR="009152A7" w:rsidRPr="00220DF0" w:rsidRDefault="009152A7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Message box or write to log file</w:t>
            </w:r>
          </w:p>
        </w:tc>
      </w:tr>
      <w:tr w:rsidR="009152A7" w:rsidRPr="003521EA" w:rsidTr="002A07EB">
        <w:tc>
          <w:tcPr>
            <w:tcW w:w="1188" w:type="dxa"/>
          </w:tcPr>
          <w:p w:rsidR="009152A7" w:rsidRPr="003521EA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9152A7" w:rsidRPr="003521EA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9152A7" w:rsidRPr="003521EA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9152A7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9152A7" w:rsidRPr="00EF7700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9152A7" w:rsidRPr="003521EA" w:rsidTr="002A07EB">
        <w:tc>
          <w:tcPr>
            <w:tcW w:w="1188" w:type="dxa"/>
          </w:tcPr>
          <w:p w:rsidR="009152A7" w:rsidRPr="003521EA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(Key)</w:t>
            </w:r>
          </w:p>
        </w:tc>
        <w:tc>
          <w:tcPr>
            <w:tcW w:w="1620" w:type="dxa"/>
          </w:tcPr>
          <w:p w:rsidR="009152A7" w:rsidRPr="003521EA" w:rsidRDefault="009152A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9152A7" w:rsidRPr="003521EA" w:rsidRDefault="009152A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9152A7" w:rsidRPr="00D310EE" w:rsidRDefault="009152A7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 from sequence section</w:t>
            </w:r>
          </w:p>
        </w:tc>
      </w:tr>
      <w:tr w:rsidR="009152A7" w:rsidRPr="003521EA" w:rsidTr="002A07EB">
        <w:tc>
          <w:tcPr>
            <w:tcW w:w="1188" w:type="dxa"/>
          </w:tcPr>
          <w:p w:rsidR="009152A7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9152A7" w:rsidRDefault="0035439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2880" w:type="dxa"/>
          </w:tcPr>
          <w:p w:rsidR="009152A7" w:rsidRDefault="0035439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&lt;text to message&gt;</w:t>
            </w:r>
          </w:p>
        </w:tc>
        <w:tc>
          <w:tcPr>
            <w:tcW w:w="7488" w:type="dxa"/>
          </w:tcPr>
          <w:p w:rsidR="009152A7" w:rsidRDefault="009152A7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.vbs || .pl || .exe || .bat || .cmd</w:t>
            </w:r>
          </w:p>
        </w:tc>
      </w:tr>
      <w:tr w:rsidR="009152A7" w:rsidRPr="003521EA" w:rsidTr="002A07EB">
        <w:tc>
          <w:tcPr>
            <w:tcW w:w="1188" w:type="dxa"/>
          </w:tcPr>
          <w:p w:rsidR="009152A7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9152A7" w:rsidRDefault="0035439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display</w:t>
            </w:r>
          </w:p>
        </w:tc>
        <w:tc>
          <w:tcPr>
            <w:tcW w:w="2880" w:type="dxa"/>
          </w:tcPr>
          <w:p w:rsidR="009152A7" w:rsidRDefault="0035439B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439B">
              <w:rPr>
                <w:rFonts w:ascii="Courier New" w:hAnsi="Courier New" w:cs="Courier New"/>
                <w:color w:val="76923C" w:themeColor="accent3" w:themeShade="B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5439B">
              <w:rPr>
                <w:rFonts w:ascii="Courier New" w:hAnsi="Courier New" w:cs="Courier New"/>
                <w:sz w:val="20"/>
                <w:szCs w:val="20"/>
              </w:rPr>
              <w:t>|| 1</w:t>
            </w:r>
          </w:p>
        </w:tc>
        <w:tc>
          <w:tcPr>
            <w:tcW w:w="7488" w:type="dxa"/>
          </w:tcPr>
          <w:p w:rsidR="009152A7" w:rsidRPr="0035439B" w:rsidRDefault="0035439B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</w:pPr>
            <w:r w:rsidRPr="0035439B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0 means text is written to the log file</w:t>
            </w:r>
          </w:p>
          <w:p w:rsidR="0035439B" w:rsidRDefault="0035439B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means text is displayed on screen (message box)</w:t>
            </w:r>
          </w:p>
          <w:p w:rsidR="0035439B" w:rsidRDefault="0035439B" w:rsidP="0035439B">
            <w:pPr>
              <w:pStyle w:val="ListParagraph"/>
              <w:numPr>
                <w:ilvl w:val="1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NOTE: message box is only displayed if command line parameter /showmsg is passed to the engine, otherwise we default to 0</w:t>
            </w:r>
          </w:p>
        </w:tc>
      </w:tr>
      <w:tr w:rsidR="009152A7" w:rsidRPr="003521EA" w:rsidTr="002A07EB">
        <w:tc>
          <w:tcPr>
            <w:tcW w:w="1188" w:type="dxa"/>
          </w:tcPr>
          <w:p w:rsidR="009152A7" w:rsidRDefault="009152A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152A7" w:rsidRDefault="009152A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9152A7" w:rsidRDefault="009152A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9152A7" w:rsidRDefault="009152A7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B5557" w:rsidRDefault="00BB5557" w:rsidP="00793EED">
      <w:pPr>
        <w:contextualSpacing/>
        <w:rPr>
          <w:rFonts w:asciiTheme="minorHAnsi" w:hAnsiTheme="minorHAnsi" w:cstheme="minorHAnsi"/>
        </w:rPr>
      </w:pPr>
    </w:p>
    <w:p w:rsidR="00BB5557" w:rsidRDefault="00BB5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152A7" w:rsidRDefault="009152A7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BB5557" w:rsidRPr="003521EA" w:rsidTr="002A07EB">
        <w:tc>
          <w:tcPr>
            <w:tcW w:w="13176" w:type="dxa"/>
            <w:gridSpan w:val="4"/>
          </w:tcPr>
          <w:p w:rsidR="00BB5557" w:rsidRPr="003521EA" w:rsidRDefault="00BB5557" w:rsidP="007F6BC1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21EA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="006F7B19">
              <w:rPr>
                <w:rFonts w:ascii="Courier New" w:hAnsi="Courier New" w:cs="Courier New"/>
                <w:sz w:val="20"/>
                <w:szCs w:val="20"/>
              </w:rPr>
              <w:t>BuildIt</w:t>
            </w:r>
            <w:r>
              <w:rPr>
                <w:rFonts w:ascii="Courier New" w:hAnsi="Courier New" w:cs="Courier New"/>
                <w:sz w:val="20"/>
                <w:szCs w:val="20"/>
              </w:rPr>
              <w:t>/Actions/</w:t>
            </w:r>
            <w:r w:rsidR="007F6BC1">
              <w:rPr>
                <w:rFonts w:ascii="Courier New" w:hAnsi="Courier New" w:cs="Courier New"/>
                <w:sz w:val="20"/>
                <w:szCs w:val="20"/>
              </w:rPr>
              <w:t>Email</w:t>
            </w:r>
            <w:r w:rsidRPr="003521E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</w:tc>
      </w:tr>
      <w:tr w:rsidR="00BB5557" w:rsidRPr="003521EA" w:rsidTr="002A07EB">
        <w:tc>
          <w:tcPr>
            <w:tcW w:w="13176" w:type="dxa"/>
            <w:gridSpan w:val="4"/>
          </w:tcPr>
          <w:p w:rsidR="00BB5557" w:rsidRPr="00220DF0" w:rsidRDefault="00BB5557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Message box or write to log file</w:t>
            </w:r>
          </w:p>
        </w:tc>
      </w:tr>
      <w:tr w:rsidR="00BB5557" w:rsidRPr="003521EA" w:rsidTr="002A07EB">
        <w:tc>
          <w:tcPr>
            <w:tcW w:w="1188" w:type="dxa"/>
          </w:tcPr>
          <w:p w:rsidR="00BB5557" w:rsidRPr="003521EA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BB5557" w:rsidRPr="003521EA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BB5557" w:rsidRPr="003521EA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BB5557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BB5557" w:rsidRPr="00EF7700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BB5557" w:rsidRPr="003521EA" w:rsidTr="002A07EB">
        <w:tc>
          <w:tcPr>
            <w:tcW w:w="1188" w:type="dxa"/>
          </w:tcPr>
          <w:p w:rsidR="00BB5557" w:rsidRPr="003521EA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(Key)</w:t>
            </w:r>
          </w:p>
        </w:tc>
        <w:tc>
          <w:tcPr>
            <w:tcW w:w="1620" w:type="dxa"/>
          </w:tcPr>
          <w:p w:rsidR="00BB5557" w:rsidRPr="003521EA" w:rsidRDefault="00BB555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BB5557" w:rsidRPr="003521EA" w:rsidRDefault="00BB555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BB5557" w:rsidRPr="00D310EE" w:rsidRDefault="00BB5557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 from sequence section</w:t>
            </w:r>
          </w:p>
        </w:tc>
      </w:tr>
      <w:tr w:rsidR="00BB5557" w:rsidRPr="003521EA" w:rsidTr="002A07EB">
        <w:tc>
          <w:tcPr>
            <w:tcW w:w="1188" w:type="dxa"/>
          </w:tcPr>
          <w:p w:rsidR="00BB5557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B5557" w:rsidRDefault="004F31A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</w:t>
            </w:r>
          </w:p>
        </w:tc>
        <w:tc>
          <w:tcPr>
            <w:tcW w:w="2880" w:type="dxa"/>
          </w:tcPr>
          <w:p w:rsidR="00BB5557" w:rsidRDefault="00BB555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BB5557" w:rsidRDefault="00BB5557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5557" w:rsidRPr="003521EA" w:rsidTr="002A07EB">
        <w:tc>
          <w:tcPr>
            <w:tcW w:w="1188" w:type="dxa"/>
          </w:tcPr>
          <w:p w:rsidR="00BB5557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B5557" w:rsidRDefault="004F31A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cc</w:t>
            </w:r>
          </w:p>
        </w:tc>
        <w:tc>
          <w:tcPr>
            <w:tcW w:w="2880" w:type="dxa"/>
          </w:tcPr>
          <w:p w:rsidR="00BB5557" w:rsidRDefault="00BB555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BB5557" w:rsidRPr="007F6BC1" w:rsidRDefault="00BB5557" w:rsidP="007F6BC1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5557" w:rsidRPr="003521EA" w:rsidTr="002A07EB">
        <w:tc>
          <w:tcPr>
            <w:tcW w:w="1188" w:type="dxa"/>
          </w:tcPr>
          <w:p w:rsidR="00BB5557" w:rsidRDefault="00BB5557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B5557" w:rsidRDefault="004F31A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from</w:t>
            </w:r>
          </w:p>
        </w:tc>
        <w:tc>
          <w:tcPr>
            <w:tcW w:w="2880" w:type="dxa"/>
          </w:tcPr>
          <w:p w:rsidR="00BB5557" w:rsidRDefault="00BB5557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BB5557" w:rsidRDefault="00BB5557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F31A6" w:rsidRPr="003521EA" w:rsidTr="002A07EB">
        <w:tc>
          <w:tcPr>
            <w:tcW w:w="1188" w:type="dxa"/>
          </w:tcPr>
          <w:p w:rsidR="004F31A6" w:rsidRDefault="004F31A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31A6" w:rsidRDefault="004F31A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subject</w:t>
            </w:r>
          </w:p>
        </w:tc>
        <w:tc>
          <w:tcPr>
            <w:tcW w:w="2880" w:type="dxa"/>
          </w:tcPr>
          <w:p w:rsidR="004F31A6" w:rsidRDefault="004F31A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4F31A6" w:rsidRDefault="004F31A6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F31A6" w:rsidRPr="003521EA" w:rsidTr="002A07EB">
        <w:tc>
          <w:tcPr>
            <w:tcW w:w="1188" w:type="dxa"/>
          </w:tcPr>
          <w:p w:rsidR="004F31A6" w:rsidRDefault="001262A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Optional</w:t>
            </w:r>
          </w:p>
        </w:tc>
        <w:tc>
          <w:tcPr>
            <w:tcW w:w="1620" w:type="dxa"/>
          </w:tcPr>
          <w:p w:rsidR="004F31A6" w:rsidRDefault="004F31A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body</w:t>
            </w:r>
          </w:p>
        </w:tc>
        <w:tc>
          <w:tcPr>
            <w:tcW w:w="2880" w:type="dxa"/>
          </w:tcPr>
          <w:p w:rsidR="004F31A6" w:rsidRDefault="004F31A6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default.htm</w:t>
            </w:r>
          </w:p>
        </w:tc>
        <w:tc>
          <w:tcPr>
            <w:tcW w:w="7488" w:type="dxa"/>
          </w:tcPr>
          <w:p w:rsidR="004F31A6" w:rsidRDefault="001262A5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if present, it can override default.htm – default.txt</w:t>
            </w:r>
          </w:p>
        </w:tc>
      </w:tr>
      <w:tr w:rsidR="004F31A6" w:rsidRPr="003521EA" w:rsidTr="002A07EB">
        <w:tc>
          <w:tcPr>
            <w:tcW w:w="1188" w:type="dxa"/>
          </w:tcPr>
          <w:p w:rsidR="004F31A6" w:rsidRDefault="004F31A6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31A6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plaintext</w:t>
            </w:r>
          </w:p>
        </w:tc>
        <w:tc>
          <w:tcPr>
            <w:tcW w:w="2880" w:type="dxa"/>
          </w:tcPr>
          <w:p w:rsidR="004F31A6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 || 0</w:t>
            </w:r>
          </w:p>
        </w:tc>
        <w:tc>
          <w:tcPr>
            <w:tcW w:w="7488" w:type="dxa"/>
          </w:tcPr>
          <w:p w:rsidR="004F31A6" w:rsidRDefault="001262A5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means use plain text, not listed or 0 is use htm</w:t>
            </w:r>
          </w:p>
        </w:tc>
      </w:tr>
      <w:tr w:rsidR="001262A5" w:rsidRPr="003521EA" w:rsidTr="002A07EB">
        <w:tc>
          <w:tcPr>
            <w:tcW w:w="1188" w:type="dxa"/>
          </w:tcPr>
          <w:p w:rsidR="001262A5" w:rsidRDefault="001262A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options</w:t>
            </w:r>
          </w:p>
        </w:tc>
        <w:tc>
          <w:tcPr>
            <w:tcW w:w="288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parameters</w:t>
            </w:r>
          </w:p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name=”value” name1=”value2”</w:t>
            </w:r>
          </w:p>
        </w:tc>
        <w:tc>
          <w:tcPr>
            <w:tcW w:w="7488" w:type="dxa"/>
          </w:tcPr>
          <w:p w:rsidR="001262A5" w:rsidRDefault="001262A5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parsed by script, replaces values found in default.*</w:t>
            </w:r>
          </w:p>
        </w:tc>
      </w:tr>
      <w:tr w:rsidR="001262A5" w:rsidRPr="003521EA" w:rsidTr="002A07EB">
        <w:tc>
          <w:tcPr>
            <w:tcW w:w="1188" w:type="dxa"/>
          </w:tcPr>
          <w:p w:rsidR="001262A5" w:rsidRDefault="001262A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 w:rsidR="001262A5" w:rsidRDefault="001262A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 xml:space="preserve"> to credits</w:t>
            </w: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)</w:t>
            </w:r>
          </w:p>
        </w:tc>
        <w:tc>
          <w:tcPr>
            <w:tcW w:w="162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credits</w:t>
            </w:r>
          </w:p>
        </w:tc>
        <w:tc>
          <w:tcPr>
            <w:tcW w:w="288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name, key to &lt;Credits /&gt; node</w:t>
            </w:r>
          </w:p>
        </w:tc>
        <w:tc>
          <w:tcPr>
            <w:tcW w:w="7488" w:type="dxa"/>
          </w:tcPr>
          <w:p w:rsidR="001262A5" w:rsidRDefault="001262A5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if you have it, send them email</w:t>
            </w:r>
          </w:p>
          <w:p w:rsidR="001262A5" w:rsidRDefault="001262A5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if don’t have it, don’t error</w:t>
            </w:r>
          </w:p>
        </w:tc>
      </w:tr>
      <w:tr w:rsidR="001262A5" w:rsidRPr="003521EA" w:rsidTr="002A07EB">
        <w:tc>
          <w:tcPr>
            <w:tcW w:w="1188" w:type="dxa"/>
          </w:tcPr>
          <w:p w:rsidR="001262A5" w:rsidRDefault="001262A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savefile</w:t>
            </w:r>
          </w:p>
        </w:tc>
        <w:tc>
          <w:tcPr>
            <w:tcW w:w="288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specifies name of file</w:t>
            </w:r>
          </w:p>
        </w:tc>
        <w:tc>
          <w:tcPr>
            <w:tcW w:w="7488" w:type="dxa"/>
          </w:tcPr>
          <w:p w:rsidR="001262A5" w:rsidRDefault="001262A5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save the file here (if specified)</w:t>
            </w:r>
          </w:p>
        </w:tc>
      </w:tr>
      <w:tr w:rsidR="001262A5" w:rsidRPr="003521EA" w:rsidTr="002A07EB">
        <w:tc>
          <w:tcPr>
            <w:tcW w:w="1188" w:type="dxa"/>
          </w:tcPr>
          <w:p w:rsidR="001262A5" w:rsidRDefault="001262A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</w:tcPr>
          <w:p w:rsidR="001262A5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488" w:type="dxa"/>
          </w:tcPr>
          <w:p w:rsidR="001262A5" w:rsidRDefault="001262A5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90026" w:rsidRDefault="00690026" w:rsidP="00793EED">
      <w:pPr>
        <w:contextualSpacing/>
        <w:rPr>
          <w:rFonts w:asciiTheme="minorHAnsi" w:hAnsiTheme="minorHAnsi" w:cstheme="minorHAnsi"/>
        </w:rPr>
      </w:pPr>
    </w:p>
    <w:p w:rsidR="00BB5557" w:rsidRDefault="00BB5557" w:rsidP="00793EED">
      <w:pPr>
        <w:contextualSpacing/>
        <w:rPr>
          <w:rFonts w:asciiTheme="minorHAnsi" w:hAnsiTheme="minorHAnsi" w:cstheme="minorHAnsi"/>
        </w:rPr>
      </w:pPr>
    </w:p>
    <w:p w:rsidR="008C3090" w:rsidRDefault="008C3090" w:rsidP="00793EED">
      <w:pPr>
        <w:contextualSpacing/>
        <w:rPr>
          <w:rFonts w:asciiTheme="minorHAnsi" w:hAnsiTheme="minorHAnsi" w:cstheme="minorHAnsi"/>
        </w:rPr>
      </w:pPr>
    </w:p>
    <w:p w:rsidR="008C3090" w:rsidRDefault="008C3090" w:rsidP="00793EED">
      <w:pPr>
        <w:contextualSpacing/>
        <w:rPr>
          <w:rFonts w:asciiTheme="minorHAnsi" w:hAnsiTheme="minorHAnsi" w:cstheme="minorHAnsi"/>
        </w:rPr>
      </w:pPr>
    </w:p>
    <w:p w:rsidR="008C3090" w:rsidRDefault="008C3090" w:rsidP="00793EED">
      <w:pPr>
        <w:contextualSpacing/>
        <w:rPr>
          <w:rFonts w:asciiTheme="minorHAnsi" w:hAnsiTheme="minorHAnsi" w:cstheme="minorHAnsi"/>
        </w:rPr>
      </w:pPr>
    </w:p>
    <w:p w:rsidR="008C3090" w:rsidRDefault="008C3090" w:rsidP="00793EED">
      <w:pPr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/>
      </w:tblPr>
      <w:tblGrid>
        <w:gridCol w:w="1188"/>
        <w:gridCol w:w="1620"/>
        <w:gridCol w:w="2880"/>
        <w:gridCol w:w="7488"/>
      </w:tblGrid>
      <w:tr w:rsidR="006C4D84" w:rsidRPr="003521EA" w:rsidTr="002A07EB">
        <w:tc>
          <w:tcPr>
            <w:tcW w:w="13176" w:type="dxa"/>
            <w:gridSpan w:val="4"/>
          </w:tcPr>
          <w:p w:rsidR="006C4D84" w:rsidRPr="003521EA" w:rsidRDefault="006C4D84" w:rsidP="006C4D84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521EA">
              <w:rPr>
                <w:rFonts w:ascii="Courier New" w:hAnsi="Courier New" w:cs="Courier New"/>
                <w:sz w:val="20"/>
                <w:szCs w:val="20"/>
              </w:rPr>
              <w:lastRenderedPageBreak/>
              <w:t>&lt;</w:t>
            </w:r>
            <w:r w:rsidR="006F7B19">
              <w:rPr>
                <w:rFonts w:ascii="Courier New" w:hAnsi="Courier New" w:cs="Courier New"/>
                <w:sz w:val="20"/>
                <w:szCs w:val="20"/>
              </w:rPr>
              <w:t>BuildIt</w:t>
            </w:r>
            <w:r>
              <w:rPr>
                <w:rFonts w:ascii="Courier New" w:hAnsi="Courier New" w:cs="Courier New"/>
                <w:sz w:val="20"/>
                <w:szCs w:val="20"/>
              </w:rPr>
              <w:t>/Data/Credits</w:t>
            </w:r>
            <w:r w:rsidRPr="003521EA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</w:tc>
      </w:tr>
      <w:tr w:rsidR="006C4D84" w:rsidRPr="003521EA" w:rsidTr="002A07EB">
        <w:tc>
          <w:tcPr>
            <w:tcW w:w="13176" w:type="dxa"/>
            <w:gridSpan w:val="4"/>
          </w:tcPr>
          <w:p w:rsidR="006C4D84" w:rsidRPr="007D33D5" w:rsidRDefault="006C4D84" w:rsidP="002A0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Get action, grabs some files from a source control</w:t>
            </w:r>
          </w:p>
        </w:tc>
      </w:tr>
      <w:tr w:rsidR="006C4D84" w:rsidRPr="003521EA" w:rsidTr="002A07EB">
        <w:tc>
          <w:tcPr>
            <w:tcW w:w="1188" w:type="dxa"/>
          </w:tcPr>
          <w:p w:rsidR="006C4D84" w:rsidRPr="003521EA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Required</w:t>
            </w:r>
          </w:p>
        </w:tc>
        <w:tc>
          <w:tcPr>
            <w:tcW w:w="1620" w:type="dxa"/>
          </w:tcPr>
          <w:p w:rsidR="006C4D84" w:rsidRPr="003521EA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Attribute</w:t>
            </w:r>
          </w:p>
        </w:tc>
        <w:tc>
          <w:tcPr>
            <w:tcW w:w="2880" w:type="dxa"/>
          </w:tcPr>
          <w:p w:rsidR="006C4D84" w:rsidRPr="003521EA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Values</w:t>
            </w:r>
          </w:p>
        </w:tc>
        <w:tc>
          <w:tcPr>
            <w:tcW w:w="7488" w:type="dxa"/>
          </w:tcPr>
          <w:p w:rsidR="006C4D84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521E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Meaning</w:t>
            </w:r>
          </w:p>
          <w:p w:rsidR="006C4D84" w:rsidRPr="00EF7700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  <w:u w:val="single"/>
              </w:rPr>
            </w:pPr>
            <w:r w:rsidRPr="00EF7700">
              <w:rPr>
                <w:rFonts w:asciiTheme="minorHAnsi" w:hAnsiTheme="minorHAnsi" w:cstheme="minorHAnsi"/>
                <w:color w:val="76923C" w:themeColor="accent3" w:themeShade="BF"/>
                <w:sz w:val="20"/>
                <w:szCs w:val="20"/>
              </w:rPr>
              <w:t>* green text specifies default</w:t>
            </w:r>
          </w:p>
        </w:tc>
      </w:tr>
      <w:tr w:rsidR="006C4D84" w:rsidRPr="003521EA" w:rsidTr="002A07EB">
        <w:tc>
          <w:tcPr>
            <w:tcW w:w="1188" w:type="dxa"/>
          </w:tcPr>
          <w:p w:rsidR="006C4D84" w:rsidRPr="003521EA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Pr="00C134C0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(Key)</w:t>
            </w:r>
          </w:p>
        </w:tc>
        <w:tc>
          <w:tcPr>
            <w:tcW w:w="1620" w:type="dxa"/>
          </w:tcPr>
          <w:p w:rsidR="006C4D84" w:rsidRPr="003521EA" w:rsidRDefault="006C4D84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6C4D84" w:rsidRPr="003521EA" w:rsidRDefault="006C4D84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name</w:t>
            </w:r>
          </w:p>
        </w:tc>
        <w:tc>
          <w:tcPr>
            <w:tcW w:w="7488" w:type="dxa"/>
          </w:tcPr>
          <w:p w:rsidR="006C4D84" w:rsidRPr="00D310EE" w:rsidRDefault="006C4D84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</w:p>
        </w:tc>
      </w:tr>
      <w:tr w:rsidR="006C4D84" w:rsidRPr="003521EA" w:rsidTr="002A07EB">
        <w:tc>
          <w:tcPr>
            <w:tcW w:w="1188" w:type="dxa"/>
          </w:tcPr>
          <w:p w:rsidR="006C4D84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6C4D84" w:rsidRDefault="006C4D84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</w:p>
        </w:tc>
        <w:tc>
          <w:tcPr>
            <w:tcW w:w="2880" w:type="dxa"/>
          </w:tcPr>
          <w:p w:rsidR="006C4D84" w:rsidRDefault="006C4D84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name</w:t>
            </w:r>
          </w:p>
        </w:tc>
        <w:tc>
          <w:tcPr>
            <w:tcW w:w="7488" w:type="dxa"/>
          </w:tcPr>
          <w:p w:rsidR="006C4D84" w:rsidRDefault="006C4D84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4D84" w:rsidRPr="003521EA" w:rsidTr="002A07EB">
        <w:tc>
          <w:tcPr>
            <w:tcW w:w="1188" w:type="dxa"/>
          </w:tcPr>
          <w:p w:rsidR="006C4D84" w:rsidRDefault="006C4D84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620" w:type="dxa"/>
          </w:tcPr>
          <w:p w:rsidR="006C4D84" w:rsidRDefault="006C4D84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  <w:tc>
          <w:tcPr>
            <w:tcW w:w="2880" w:type="dxa"/>
          </w:tcPr>
          <w:p w:rsidR="006C4D84" w:rsidRDefault="006C4D84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7488" w:type="dxa"/>
          </w:tcPr>
          <w:p w:rsidR="006C4D84" w:rsidRDefault="006C4D84" w:rsidP="006C4D84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public version, password should be encrypted (not required for company startup)</w:t>
            </w:r>
          </w:p>
        </w:tc>
      </w:tr>
      <w:tr w:rsidR="006C4D84" w:rsidRPr="003521EA" w:rsidTr="002A07EB">
        <w:tc>
          <w:tcPr>
            <w:tcW w:w="1188" w:type="dxa"/>
          </w:tcPr>
          <w:p w:rsidR="006C4D84" w:rsidRDefault="001262A5" w:rsidP="002A07EB">
            <w:pPr>
              <w:spacing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Options</w:t>
            </w:r>
          </w:p>
        </w:tc>
        <w:tc>
          <w:tcPr>
            <w:tcW w:w="1620" w:type="dxa"/>
          </w:tcPr>
          <w:p w:rsidR="006C4D84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server</w:t>
            </w:r>
          </w:p>
        </w:tc>
        <w:tc>
          <w:tcPr>
            <w:tcW w:w="2880" w:type="dxa"/>
          </w:tcPr>
          <w:p w:rsidR="006C4D84" w:rsidRDefault="001262A5" w:rsidP="002A07EB">
            <w:pPr>
              <w:spacing w:after="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&lt;Mail server and port&gt;</w:t>
            </w:r>
          </w:p>
        </w:tc>
        <w:tc>
          <w:tcPr>
            <w:tcW w:w="7488" w:type="dxa"/>
          </w:tcPr>
          <w:p w:rsidR="006C4D84" w:rsidRDefault="006C4D84" w:rsidP="002A07E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4D84" w:rsidRDefault="006C4D84" w:rsidP="00793EED">
      <w:pPr>
        <w:contextualSpacing/>
        <w:rPr>
          <w:rFonts w:asciiTheme="minorHAnsi" w:hAnsiTheme="minorHAnsi" w:cstheme="minorHAnsi"/>
        </w:rPr>
      </w:pPr>
    </w:p>
    <w:p w:rsidR="001D2160" w:rsidRDefault="001D2160" w:rsidP="00793EED">
      <w:pPr>
        <w:contextualSpacing/>
        <w:rPr>
          <w:rFonts w:asciiTheme="minorHAnsi" w:hAnsiTheme="minorHAnsi" w:cstheme="minorHAnsi"/>
        </w:rPr>
      </w:pPr>
    </w:p>
    <w:p w:rsidR="001D2160" w:rsidRDefault="001D2160" w:rsidP="001D216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OF THINGS TO DO / ADD</w:t>
      </w:r>
    </w:p>
    <w:p w:rsidR="001D2160" w:rsidRDefault="001D2160" w:rsidP="001D2160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standard properties (like CommonAppData folder, WinDirFolder, ThisFolder ....)</w:t>
      </w:r>
    </w:p>
    <w:p w:rsidR="001D2160" w:rsidRDefault="001D2160" w:rsidP="001D2160">
      <w:pPr>
        <w:rPr>
          <w:rFonts w:asciiTheme="minorHAnsi" w:hAnsiTheme="minorHAnsi" w:cstheme="minorHAnsi"/>
        </w:rPr>
      </w:pPr>
    </w:p>
    <w:p w:rsidR="00AD1C26" w:rsidRDefault="00AD1C26" w:rsidP="001D21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Interpret </w:t>
      </w:r>
    </w:p>
    <w:p w:rsidR="00E32A5D" w:rsidRDefault="00E32A5D" w:rsidP="00E32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Actions:</w:t>
      </w:r>
    </w:p>
    <w:p w:rsidR="00E32A5D" w:rsidRDefault="00E32A5D" w:rsidP="00E32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</w:t>
      </w:r>
      <w:r>
        <w:rPr>
          <w:rFonts w:asciiTheme="minorHAnsi" w:hAnsiTheme="minorHAnsi" w:cstheme="minorHAnsi"/>
        </w:rPr>
        <w:tab/>
        <w:t>type=”svn || ftp”</w:t>
      </w:r>
    </w:p>
    <w:p w:rsidR="00E32A5D" w:rsidRDefault="00E32A5D" w:rsidP="00E32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Put</w:t>
      </w:r>
      <w:r>
        <w:rPr>
          <w:rFonts w:asciiTheme="minorHAnsi" w:hAnsiTheme="minorHAnsi" w:cstheme="minorHAnsi"/>
        </w:rPr>
        <w:tab/>
        <w:t>type=”svn || ftp”</w:t>
      </w:r>
    </w:p>
    <w:p w:rsidR="00E32A5D" w:rsidRDefault="00E32A5D" w:rsidP="00E32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</w:t>
      </w:r>
      <w:r>
        <w:rPr>
          <w:rFonts w:asciiTheme="minorHAnsi" w:hAnsiTheme="minorHAnsi" w:cstheme="minorHAnsi"/>
        </w:rPr>
        <w:tab/>
        <w:t>type=”copy || delete || rename || remove”</w:t>
      </w:r>
    </w:p>
    <w:p w:rsidR="00E32A5D" w:rsidRDefault="00E32A5D" w:rsidP="00E32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</w:t>
      </w:r>
      <w:r>
        <w:rPr>
          <w:rFonts w:asciiTheme="minorHAnsi" w:hAnsiTheme="minorHAnsi" w:cstheme="minorHAnsi"/>
        </w:rPr>
        <w:tab/>
      </w:r>
    </w:p>
    <w:p w:rsidR="00E32A5D" w:rsidRDefault="00E32A5D" w:rsidP="00E32A5D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Run</w:t>
      </w:r>
      <w:r>
        <w:rPr>
          <w:rFonts w:asciiTheme="minorHAnsi" w:hAnsiTheme="minorHAnsi" w:cstheme="minorHAnsi"/>
        </w:rPr>
        <w:tab/>
        <w:t>type=”&lt;defined by file&gt;” (exe, vbs, pl, bat, cmd)</w:t>
      </w:r>
    </w:p>
    <w:p w:rsidR="00E32A5D" w:rsidRDefault="00E32A5D" w:rsidP="00E32A5D">
      <w:pPr>
        <w:pStyle w:val="ListParagraph"/>
        <w:numPr>
          <w:ilvl w:val="0"/>
          <w:numId w:val="38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digital signatures verification and signing will be done through a ‘Run’ action script</w:t>
      </w:r>
    </w:p>
    <w:p w:rsidR="00E32A5D" w:rsidRPr="00E14012" w:rsidRDefault="00E32A5D" w:rsidP="00E32A5D">
      <w:pPr>
        <w:pStyle w:val="ListParagraph"/>
        <w:spacing w:after="0"/>
        <w:ind w:left="1440"/>
        <w:rPr>
          <w:rFonts w:asciiTheme="minorHAnsi" w:hAnsiTheme="minorHAnsi" w:cstheme="minorHAnsi"/>
        </w:rPr>
      </w:pPr>
    </w:p>
    <w:p w:rsidR="00E32A5D" w:rsidRDefault="00E32A5D" w:rsidP="00E32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Config</w:t>
      </w:r>
      <w:r>
        <w:rPr>
          <w:rFonts w:asciiTheme="minorHAnsi" w:hAnsiTheme="minorHAnsi" w:cstheme="minorHAnsi"/>
        </w:rPr>
        <w:tab/>
        <w:t>type=””</w:t>
      </w:r>
      <w:r>
        <w:rPr>
          <w:rFonts w:asciiTheme="minorHAnsi" w:hAnsiTheme="minorHAnsi" w:cstheme="minorHAnsi"/>
        </w:rPr>
        <w:tab/>
        <w:t>Set property is already handled</w:t>
      </w:r>
    </w:p>
    <w:p w:rsidR="00E32A5D" w:rsidRDefault="00E32A5D" w:rsidP="00E32A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Notify</w:t>
      </w:r>
      <w:r>
        <w:rPr>
          <w:rFonts w:asciiTheme="minorHAnsi" w:hAnsiTheme="minorHAnsi" w:cstheme="minorHAnsi"/>
        </w:rPr>
        <w:tab/>
        <w:t>type=”email || msg”</w:t>
      </w:r>
      <w:r>
        <w:rPr>
          <w:rFonts w:asciiTheme="minorHAnsi" w:hAnsiTheme="minorHAnsi" w:cstheme="minorHAnsi"/>
        </w:rPr>
        <w:tab/>
        <w:t>- msg already handle</w:t>
      </w:r>
    </w:p>
    <w:p w:rsidR="00E32A5D" w:rsidRDefault="00E32A5D" w:rsidP="001D2160">
      <w:pPr>
        <w:rPr>
          <w:rFonts w:asciiTheme="minorHAnsi" w:hAnsiTheme="minorHAnsi" w:cstheme="minorHAnsi"/>
        </w:rPr>
      </w:pPr>
    </w:p>
    <w:p w:rsidR="001D2160" w:rsidRPr="001D2160" w:rsidRDefault="001D2160" w:rsidP="001D2160">
      <w:pPr>
        <w:rPr>
          <w:rFonts w:asciiTheme="minorHAnsi" w:hAnsiTheme="minorHAnsi" w:cstheme="minorHAnsi"/>
        </w:rPr>
      </w:pPr>
    </w:p>
    <w:sectPr w:rsidR="001D2160" w:rsidRPr="001D2160" w:rsidSect="00725A4F">
      <w:headerReference w:type="default" r:id="rId8"/>
      <w:pgSz w:w="15840" w:h="12240" w:orient="landscape" w:code="1"/>
      <w:pgMar w:top="1440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B4B" w:rsidRDefault="00752B4B">
      <w:r>
        <w:separator/>
      </w:r>
    </w:p>
  </w:endnote>
  <w:endnote w:type="continuationSeparator" w:id="1">
    <w:p w:rsidR="00752B4B" w:rsidRDefault="00752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B4B" w:rsidRDefault="00752B4B">
      <w:r>
        <w:separator/>
      </w:r>
    </w:p>
  </w:footnote>
  <w:footnote w:type="continuationSeparator" w:id="1">
    <w:p w:rsidR="00752B4B" w:rsidRDefault="00752B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8E" w:rsidRPr="00280D2F" w:rsidRDefault="0082448E" w:rsidP="00280D2F">
    <w:pPr>
      <w:tabs>
        <w:tab w:val="center" w:pos="4680"/>
        <w:tab w:val="right" w:pos="9360"/>
      </w:tabs>
      <w:jc w:val="center"/>
      <w:rPr>
        <w:b/>
        <w:sz w:val="24"/>
      </w:rPr>
    </w:pPr>
    <w:r>
      <w:rPr>
        <w:b/>
        <w:noProof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63.75pt;margin-top:0;width:417.75pt;height:24.75pt;z-index:251659264" stroked="f">
          <v:textbox>
            <w:txbxContent>
              <w:p w:rsidR="0082448E" w:rsidRPr="00BB048F" w:rsidRDefault="0082448E">
                <w:pPr>
                  <w:rPr>
                    <w:rFonts w:ascii="Calibri" w:hAnsi="Calibri" w:cs="Calibri"/>
                    <w:color w:val="943634"/>
                    <w:sz w:val="28"/>
                    <w:szCs w:val="28"/>
                  </w:rPr>
                </w:pPr>
                <w:r w:rsidRPr="00BB048F">
                  <w:rPr>
                    <w:rFonts w:ascii="Calibri" w:hAnsi="Calibri" w:cs="Calibri"/>
                    <w:color w:val="943634"/>
                    <w:sz w:val="28"/>
                    <w:szCs w:val="28"/>
                  </w:rPr>
                  <w:t>RED Management</w:t>
                </w:r>
              </w:p>
              <w:p w:rsidR="0082448E" w:rsidRPr="00BB048F" w:rsidRDefault="0082448E">
                <w:pPr>
                  <w:rPr>
                    <w:rFonts w:ascii="Calibri" w:hAnsi="Calibri" w:cs="Calibri"/>
                    <w:color w:val="943634"/>
                    <w:sz w:val="28"/>
                    <w:szCs w:val="28"/>
                  </w:rPr>
                </w:pPr>
              </w:p>
              <w:p w:rsidR="0082448E" w:rsidRPr="00BB048F" w:rsidRDefault="0082448E">
                <w:pPr>
                  <w:rPr>
                    <w:rFonts w:ascii="Calibri" w:hAnsi="Calibri" w:cs="Calibri"/>
                    <w:color w:val="943634"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b/>
        <w:noProof/>
        <w:sz w:val="24"/>
      </w:rPr>
      <w:pict>
        <v:shape id="_x0000_s2051" type="#_x0000_t202" style="position:absolute;left:0;text-align:left;margin-left:63.75pt;margin-top:20.25pt;width:297pt;height:31.5pt;z-index:251660288" stroked="f">
          <v:textbox>
            <w:txbxContent>
              <w:p w:rsidR="0082448E" w:rsidRPr="00BB048F" w:rsidRDefault="0082448E">
                <w:pPr>
                  <w:rPr>
                    <w:rFonts w:ascii="Calibri" w:hAnsi="Calibri" w:cs="Calibri"/>
                    <w:b/>
                    <w:color w:val="943634"/>
                    <w:sz w:val="32"/>
                    <w:szCs w:val="32"/>
                  </w:rPr>
                </w:pPr>
                <w:r>
                  <w:rPr>
                    <w:rFonts w:ascii="Calibri" w:hAnsi="Calibri" w:cs="Calibri"/>
                    <w:b/>
                    <w:color w:val="943634"/>
                    <w:sz w:val="32"/>
                    <w:szCs w:val="32"/>
                  </w:rPr>
                  <w:t>Xml Markup for Build Engine Project File</w:t>
                </w:r>
              </w:p>
            </w:txbxContent>
          </v:textbox>
        </v:shape>
      </w:pict>
    </w:r>
    <w:r>
      <w:rPr>
        <w:b/>
        <w:noProof/>
        <w:sz w:val="24"/>
      </w:rPr>
      <w:pict>
        <v:shape id="_x0000_s2049" type="#_x0000_t202" style="position:absolute;left:0;text-align:left;margin-left:-9pt;margin-top:-15.75pt;width:89.25pt;height:78.75pt;z-index:251658240;mso-wrap-style:none" stroked="f">
          <v:textbox style="mso-fit-shape-to-text:t">
            <w:txbxContent>
              <w:p w:rsidR="0082448E" w:rsidRDefault="0082448E">
                <w:r>
                  <w:rPr>
                    <w:noProof/>
                  </w:rPr>
                  <w:drawing>
                    <wp:inline distT="0" distB="0" distL="0" distR="0">
                      <wp:extent cx="729391" cy="809625"/>
                      <wp:effectExtent l="1905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121" cy="8104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b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69.75pt;margin-top:22.5pt;width:414pt;height:0;z-index:251662336" o:connectortype="straight" strokecolor="#943634 [2405]" strokeweight="1.5pt">
          <v:shadow type="perspective" color="#622423 [1605]" opacity=".5" offset="1pt" offset2="-1pt"/>
        </v:shape>
      </w:pict>
    </w:r>
    <w:r>
      <w:rPr>
        <w:b/>
        <w:noProof/>
        <w:sz w:val="24"/>
      </w:rPr>
      <w:pict>
        <v:shape id="_x0000_s2052" type="#_x0000_t202" style="position:absolute;left:0;text-align:left;margin-left:360.75pt;margin-top:20.25pt;width:120.75pt;height:31.5pt;z-index:251661312" stroked="f">
          <v:textbox>
            <w:txbxContent>
              <w:p w:rsidR="0082448E" w:rsidRDefault="0082448E" w:rsidP="00BB048F">
                <w:pPr>
                  <w:jc w:val="right"/>
                </w:pP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t xml:space="preserve">Page </w:t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fldChar w:fldCharType="begin"/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instrText xml:space="preserve"> PAGE </w:instrText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fldChar w:fldCharType="separate"/>
                </w:r>
                <w:r w:rsidR="00F24426">
                  <w:rPr>
                    <w:rFonts w:ascii="Calibri" w:hAnsi="Calibri" w:cs="Calibri"/>
                    <w:noProof/>
                    <w:color w:val="7F7F7F"/>
                    <w:sz w:val="16"/>
                    <w:szCs w:val="16"/>
                  </w:rPr>
                  <w:t>16</w:t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fldChar w:fldCharType="end"/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t xml:space="preserve"> of </w:t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fldChar w:fldCharType="begin"/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instrText xml:space="preserve"> NUMPAGES  </w:instrText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fldChar w:fldCharType="separate"/>
                </w:r>
                <w:r w:rsidR="00F24426">
                  <w:rPr>
                    <w:rFonts w:ascii="Calibri" w:hAnsi="Calibri" w:cs="Calibri"/>
                    <w:noProof/>
                    <w:color w:val="7F7F7F"/>
                    <w:sz w:val="16"/>
                    <w:szCs w:val="16"/>
                  </w:rPr>
                  <w:t>17</w:t>
                </w:r>
                <w:r w:rsidRPr="00BB048F"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  <w:fldChar w:fldCharType="end"/>
                </w:r>
              </w:p>
              <w:p w:rsidR="0082448E" w:rsidRPr="00BB048F" w:rsidRDefault="0082448E" w:rsidP="00BB048F">
                <w:pPr>
                  <w:jc w:val="right"/>
                  <w:rPr>
                    <w:rFonts w:ascii="Calibri" w:hAnsi="Calibri" w:cs="Calibri"/>
                    <w:color w:val="7F7F7F"/>
                    <w:sz w:val="16"/>
                    <w:szCs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4FE"/>
    <w:multiLevelType w:val="hybridMultilevel"/>
    <w:tmpl w:val="03A4FEAA"/>
    <w:lvl w:ilvl="0" w:tplc="B44E9888">
      <w:start w:val="1"/>
      <w:numFmt w:val="bullet"/>
      <w:pStyle w:val="BulletedLis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  <w:szCs w:val="16"/>
      </w:rPr>
    </w:lvl>
    <w:lvl w:ilvl="1" w:tplc="8258E516">
      <w:start w:val="1"/>
      <w:numFmt w:val="bullet"/>
      <w:pStyle w:val="BulletedLis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2202C"/>
    <w:multiLevelType w:val="hybridMultilevel"/>
    <w:tmpl w:val="028E5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C55CC"/>
    <w:multiLevelType w:val="hybridMultilevel"/>
    <w:tmpl w:val="5AE20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6905DA"/>
    <w:multiLevelType w:val="hybridMultilevel"/>
    <w:tmpl w:val="78D64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40049"/>
    <w:multiLevelType w:val="hybridMultilevel"/>
    <w:tmpl w:val="492471C2"/>
    <w:lvl w:ilvl="0" w:tplc="695A3F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925E2"/>
    <w:multiLevelType w:val="hybridMultilevel"/>
    <w:tmpl w:val="FFE24446"/>
    <w:lvl w:ilvl="0" w:tplc="F1B2F3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05757"/>
    <w:multiLevelType w:val="hybridMultilevel"/>
    <w:tmpl w:val="59BA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F36B2"/>
    <w:multiLevelType w:val="hybridMultilevel"/>
    <w:tmpl w:val="5A2A9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797D0A"/>
    <w:multiLevelType w:val="hybridMultilevel"/>
    <w:tmpl w:val="7F2E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30FF4"/>
    <w:multiLevelType w:val="hybridMultilevel"/>
    <w:tmpl w:val="1026EE2C"/>
    <w:lvl w:ilvl="0" w:tplc="EC2AB1E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E645B2"/>
    <w:multiLevelType w:val="hybridMultilevel"/>
    <w:tmpl w:val="D9460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9A0147"/>
    <w:multiLevelType w:val="hybridMultilevel"/>
    <w:tmpl w:val="6172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D0B45"/>
    <w:multiLevelType w:val="hybridMultilevel"/>
    <w:tmpl w:val="266E8C0A"/>
    <w:lvl w:ilvl="0" w:tplc="EA02D59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D134E"/>
    <w:multiLevelType w:val="hybridMultilevel"/>
    <w:tmpl w:val="B86A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4384E"/>
    <w:multiLevelType w:val="hybridMultilevel"/>
    <w:tmpl w:val="AD645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3E8705C7"/>
    <w:multiLevelType w:val="hybridMultilevel"/>
    <w:tmpl w:val="C352D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577847"/>
    <w:multiLevelType w:val="hybridMultilevel"/>
    <w:tmpl w:val="5AB67BE6"/>
    <w:lvl w:ilvl="0" w:tplc="2A44D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D6BA1"/>
    <w:multiLevelType w:val="hybridMultilevel"/>
    <w:tmpl w:val="1F6CE9DA"/>
    <w:lvl w:ilvl="0" w:tplc="F1B2F3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659EB"/>
    <w:multiLevelType w:val="hybridMultilevel"/>
    <w:tmpl w:val="A62EDBA8"/>
    <w:lvl w:ilvl="0" w:tplc="695A3F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7B218D"/>
    <w:multiLevelType w:val="hybridMultilevel"/>
    <w:tmpl w:val="B13E3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50AF00B6"/>
    <w:multiLevelType w:val="hybridMultilevel"/>
    <w:tmpl w:val="F9A4A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4A7F48"/>
    <w:multiLevelType w:val="hybridMultilevel"/>
    <w:tmpl w:val="97F0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90791"/>
    <w:multiLevelType w:val="hybridMultilevel"/>
    <w:tmpl w:val="DB002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79157B"/>
    <w:multiLevelType w:val="hybridMultilevel"/>
    <w:tmpl w:val="684A7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EF46D7"/>
    <w:multiLevelType w:val="hybridMultilevel"/>
    <w:tmpl w:val="D4F09996"/>
    <w:lvl w:ilvl="0" w:tplc="E0A0144A">
      <w:start w:val="1"/>
      <w:numFmt w:val="upperRoman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8D7F00"/>
    <w:multiLevelType w:val="multilevel"/>
    <w:tmpl w:val="FBD0048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AE76F5"/>
    <w:multiLevelType w:val="multilevel"/>
    <w:tmpl w:val="2A5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F46E80"/>
    <w:multiLevelType w:val="hybridMultilevel"/>
    <w:tmpl w:val="C1A80598"/>
    <w:lvl w:ilvl="0" w:tplc="293C5B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85A53"/>
    <w:multiLevelType w:val="hybridMultilevel"/>
    <w:tmpl w:val="89167542"/>
    <w:lvl w:ilvl="0" w:tplc="293C5B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145F2"/>
    <w:multiLevelType w:val="hybridMultilevel"/>
    <w:tmpl w:val="07F003CA"/>
    <w:lvl w:ilvl="0" w:tplc="21C03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E46770"/>
    <w:multiLevelType w:val="hybridMultilevel"/>
    <w:tmpl w:val="7A64B256"/>
    <w:lvl w:ilvl="0" w:tplc="E28A81CA">
      <w:start w:val="1"/>
      <w:numFmt w:val="bullet"/>
      <w:lvlText w:val="o"/>
      <w:lvlJc w:val="left"/>
      <w:pPr>
        <w:tabs>
          <w:tab w:val="num" w:pos="432"/>
        </w:tabs>
        <w:ind w:left="432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1">
    <w:nsid w:val="61C86F22"/>
    <w:multiLevelType w:val="hybridMultilevel"/>
    <w:tmpl w:val="2D0EFB90"/>
    <w:lvl w:ilvl="0" w:tplc="943C31D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1039BD"/>
    <w:multiLevelType w:val="multilevel"/>
    <w:tmpl w:val="E86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3D11DE"/>
    <w:multiLevelType w:val="hybridMultilevel"/>
    <w:tmpl w:val="50B0D884"/>
    <w:lvl w:ilvl="0" w:tplc="293C5B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1147C1"/>
    <w:multiLevelType w:val="hybridMultilevel"/>
    <w:tmpl w:val="16680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3C5DED"/>
    <w:multiLevelType w:val="hybridMultilevel"/>
    <w:tmpl w:val="3CE8E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5F0478"/>
    <w:multiLevelType w:val="hybridMultilevel"/>
    <w:tmpl w:val="5FB05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832636"/>
    <w:multiLevelType w:val="hybridMultilevel"/>
    <w:tmpl w:val="640CB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CC0F2E"/>
    <w:multiLevelType w:val="hybridMultilevel"/>
    <w:tmpl w:val="63784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>
    <w:nsid w:val="7ADE6254"/>
    <w:multiLevelType w:val="hybridMultilevel"/>
    <w:tmpl w:val="E778A416"/>
    <w:lvl w:ilvl="0" w:tplc="E286BBF4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3"/>
  </w:num>
  <w:num w:numId="4">
    <w:abstractNumId w:val="7"/>
  </w:num>
  <w:num w:numId="5">
    <w:abstractNumId w:val="34"/>
  </w:num>
  <w:num w:numId="6">
    <w:abstractNumId w:val="36"/>
  </w:num>
  <w:num w:numId="7">
    <w:abstractNumId w:val="35"/>
  </w:num>
  <w:num w:numId="8">
    <w:abstractNumId w:val="22"/>
  </w:num>
  <w:num w:numId="9">
    <w:abstractNumId w:val="37"/>
  </w:num>
  <w:num w:numId="10">
    <w:abstractNumId w:val="20"/>
  </w:num>
  <w:num w:numId="11">
    <w:abstractNumId w:val="15"/>
  </w:num>
  <w:num w:numId="12">
    <w:abstractNumId w:val="2"/>
  </w:num>
  <w:num w:numId="13">
    <w:abstractNumId w:val="23"/>
  </w:num>
  <w:num w:numId="14">
    <w:abstractNumId w:val="10"/>
  </w:num>
  <w:num w:numId="15">
    <w:abstractNumId w:val="0"/>
  </w:num>
  <w:num w:numId="16">
    <w:abstractNumId w:val="38"/>
  </w:num>
  <w:num w:numId="17">
    <w:abstractNumId w:val="19"/>
  </w:num>
  <w:num w:numId="18">
    <w:abstractNumId w:val="14"/>
  </w:num>
  <w:num w:numId="19">
    <w:abstractNumId w:val="32"/>
  </w:num>
  <w:num w:numId="20">
    <w:abstractNumId w:val="26"/>
  </w:num>
  <w:num w:numId="21">
    <w:abstractNumId w:val="39"/>
  </w:num>
  <w:num w:numId="22">
    <w:abstractNumId w:val="25"/>
  </w:num>
  <w:num w:numId="23">
    <w:abstractNumId w:val="4"/>
  </w:num>
  <w:num w:numId="24">
    <w:abstractNumId w:val="18"/>
  </w:num>
  <w:num w:numId="25">
    <w:abstractNumId w:val="8"/>
  </w:num>
  <w:num w:numId="26">
    <w:abstractNumId w:val="28"/>
  </w:num>
  <w:num w:numId="27">
    <w:abstractNumId w:val="33"/>
  </w:num>
  <w:num w:numId="28">
    <w:abstractNumId w:val="27"/>
  </w:num>
  <w:num w:numId="29">
    <w:abstractNumId w:val="31"/>
  </w:num>
  <w:num w:numId="30">
    <w:abstractNumId w:val="1"/>
  </w:num>
  <w:num w:numId="31">
    <w:abstractNumId w:val="6"/>
  </w:num>
  <w:num w:numId="32">
    <w:abstractNumId w:val="13"/>
  </w:num>
  <w:num w:numId="33">
    <w:abstractNumId w:val="12"/>
  </w:num>
  <w:num w:numId="34">
    <w:abstractNumId w:val="29"/>
  </w:num>
  <w:num w:numId="35">
    <w:abstractNumId w:val="16"/>
  </w:num>
  <w:num w:numId="36">
    <w:abstractNumId w:val="17"/>
  </w:num>
  <w:num w:numId="37">
    <w:abstractNumId w:val="5"/>
  </w:num>
  <w:num w:numId="38">
    <w:abstractNumId w:val="9"/>
  </w:num>
  <w:num w:numId="39">
    <w:abstractNumId w:val="21"/>
  </w:num>
  <w:num w:numId="40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gutterAtTop/>
  <w:attachedTemplate r:id="rId1"/>
  <w:stylePaneFormatFilter w:val="3001"/>
  <w:defaultTabStop w:val="1080"/>
  <w:drawingGridHorizontalSpacing w:val="110"/>
  <w:drawingGridVerticalSpacing w:val="187"/>
  <w:displayHorizontalDrawingGridEvery w:val="2"/>
  <w:noPunctuationKerning/>
  <w:characterSpacingControl w:val="doNotCompress"/>
  <w:hdrShapeDefaults>
    <o:shapedefaults v:ext="edit" spidmax="46082">
      <o:colormenu v:ext="edit" strokecolor="none [2405]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317B"/>
    <w:rsid w:val="0001115A"/>
    <w:rsid w:val="00020D86"/>
    <w:rsid w:val="00032CE5"/>
    <w:rsid w:val="00036D9A"/>
    <w:rsid w:val="00037014"/>
    <w:rsid w:val="00047556"/>
    <w:rsid w:val="0005363D"/>
    <w:rsid w:val="00055A8B"/>
    <w:rsid w:val="0005641C"/>
    <w:rsid w:val="000603DE"/>
    <w:rsid w:val="00070152"/>
    <w:rsid w:val="000712FB"/>
    <w:rsid w:val="000723BE"/>
    <w:rsid w:val="00072A36"/>
    <w:rsid w:val="00080FBE"/>
    <w:rsid w:val="00082247"/>
    <w:rsid w:val="00085914"/>
    <w:rsid w:val="0009167B"/>
    <w:rsid w:val="000A1925"/>
    <w:rsid w:val="000A6A32"/>
    <w:rsid w:val="000B0A8A"/>
    <w:rsid w:val="000B590E"/>
    <w:rsid w:val="000C1D24"/>
    <w:rsid w:val="000C1D37"/>
    <w:rsid w:val="000C26B8"/>
    <w:rsid w:val="000C4D0B"/>
    <w:rsid w:val="000D63E4"/>
    <w:rsid w:val="000E35FF"/>
    <w:rsid w:val="0010636C"/>
    <w:rsid w:val="00116C0E"/>
    <w:rsid w:val="001262A5"/>
    <w:rsid w:val="00137D1D"/>
    <w:rsid w:val="001420FD"/>
    <w:rsid w:val="00144A40"/>
    <w:rsid w:val="00167FC9"/>
    <w:rsid w:val="00174D8D"/>
    <w:rsid w:val="001829AC"/>
    <w:rsid w:val="00184B37"/>
    <w:rsid w:val="001946BA"/>
    <w:rsid w:val="001A16C1"/>
    <w:rsid w:val="001A2F32"/>
    <w:rsid w:val="001B15C3"/>
    <w:rsid w:val="001C5F90"/>
    <w:rsid w:val="001D2160"/>
    <w:rsid w:val="001E1E18"/>
    <w:rsid w:val="001F2EA0"/>
    <w:rsid w:val="001F4E70"/>
    <w:rsid w:val="001F682C"/>
    <w:rsid w:val="00220DF0"/>
    <w:rsid w:val="00253D8E"/>
    <w:rsid w:val="00256570"/>
    <w:rsid w:val="00280D2F"/>
    <w:rsid w:val="002858A7"/>
    <w:rsid w:val="00286803"/>
    <w:rsid w:val="002A07EB"/>
    <w:rsid w:val="002A5159"/>
    <w:rsid w:val="002D542B"/>
    <w:rsid w:val="002E4323"/>
    <w:rsid w:val="002F63D4"/>
    <w:rsid w:val="00305D5C"/>
    <w:rsid w:val="00320F7E"/>
    <w:rsid w:val="00330ED3"/>
    <w:rsid w:val="0033108B"/>
    <w:rsid w:val="003321F0"/>
    <w:rsid w:val="003521EA"/>
    <w:rsid w:val="0035439B"/>
    <w:rsid w:val="003601A1"/>
    <w:rsid w:val="00395284"/>
    <w:rsid w:val="003B10F8"/>
    <w:rsid w:val="003D01BD"/>
    <w:rsid w:val="003D08BC"/>
    <w:rsid w:val="003D172B"/>
    <w:rsid w:val="003E595D"/>
    <w:rsid w:val="003E60D7"/>
    <w:rsid w:val="00400ADA"/>
    <w:rsid w:val="00401CAA"/>
    <w:rsid w:val="004056F5"/>
    <w:rsid w:val="00411E47"/>
    <w:rsid w:val="00426E70"/>
    <w:rsid w:val="00435415"/>
    <w:rsid w:val="004554D9"/>
    <w:rsid w:val="00465E55"/>
    <w:rsid w:val="00472091"/>
    <w:rsid w:val="00472FBB"/>
    <w:rsid w:val="00493EF6"/>
    <w:rsid w:val="004B3236"/>
    <w:rsid w:val="004B4ACA"/>
    <w:rsid w:val="004C2826"/>
    <w:rsid w:val="004C3585"/>
    <w:rsid w:val="004D3A92"/>
    <w:rsid w:val="004E042E"/>
    <w:rsid w:val="004E4456"/>
    <w:rsid w:val="004E7E42"/>
    <w:rsid w:val="004F31A6"/>
    <w:rsid w:val="00501DEC"/>
    <w:rsid w:val="00502931"/>
    <w:rsid w:val="0050355B"/>
    <w:rsid w:val="0050604C"/>
    <w:rsid w:val="005379DA"/>
    <w:rsid w:val="00546D71"/>
    <w:rsid w:val="00565C5C"/>
    <w:rsid w:val="005730DC"/>
    <w:rsid w:val="00576012"/>
    <w:rsid w:val="00581F63"/>
    <w:rsid w:val="005A6094"/>
    <w:rsid w:val="005A7258"/>
    <w:rsid w:val="005B494B"/>
    <w:rsid w:val="005C21E6"/>
    <w:rsid w:val="005C2542"/>
    <w:rsid w:val="005C6AEC"/>
    <w:rsid w:val="005D6AE6"/>
    <w:rsid w:val="005D6F8D"/>
    <w:rsid w:val="005D744B"/>
    <w:rsid w:val="005D7C8B"/>
    <w:rsid w:val="005E1A6E"/>
    <w:rsid w:val="005F279E"/>
    <w:rsid w:val="005F315E"/>
    <w:rsid w:val="0060333E"/>
    <w:rsid w:val="00613791"/>
    <w:rsid w:val="0062083C"/>
    <w:rsid w:val="00621CA7"/>
    <w:rsid w:val="0064461D"/>
    <w:rsid w:val="00653B2C"/>
    <w:rsid w:val="0066749B"/>
    <w:rsid w:val="00667ECD"/>
    <w:rsid w:val="0068556F"/>
    <w:rsid w:val="00686870"/>
    <w:rsid w:val="00690026"/>
    <w:rsid w:val="00693902"/>
    <w:rsid w:val="006A016E"/>
    <w:rsid w:val="006A7078"/>
    <w:rsid w:val="006C0CC5"/>
    <w:rsid w:val="006C4D84"/>
    <w:rsid w:val="006C5903"/>
    <w:rsid w:val="006D4751"/>
    <w:rsid w:val="006D577D"/>
    <w:rsid w:val="006F7B19"/>
    <w:rsid w:val="00705B0B"/>
    <w:rsid w:val="007176A9"/>
    <w:rsid w:val="007231D6"/>
    <w:rsid w:val="00725A4F"/>
    <w:rsid w:val="007262A4"/>
    <w:rsid w:val="00747FA9"/>
    <w:rsid w:val="00752B4B"/>
    <w:rsid w:val="00764557"/>
    <w:rsid w:val="00793EED"/>
    <w:rsid w:val="007A38F3"/>
    <w:rsid w:val="007A3C30"/>
    <w:rsid w:val="007A7ECB"/>
    <w:rsid w:val="007C37E2"/>
    <w:rsid w:val="007D33D5"/>
    <w:rsid w:val="007D5344"/>
    <w:rsid w:val="007E5AC5"/>
    <w:rsid w:val="007E5E91"/>
    <w:rsid w:val="007F5BEF"/>
    <w:rsid w:val="007F5F46"/>
    <w:rsid w:val="007F6BC1"/>
    <w:rsid w:val="00803B83"/>
    <w:rsid w:val="0082448E"/>
    <w:rsid w:val="00825B83"/>
    <w:rsid w:val="0083106D"/>
    <w:rsid w:val="00844F55"/>
    <w:rsid w:val="00856A4F"/>
    <w:rsid w:val="008640DD"/>
    <w:rsid w:val="0087208B"/>
    <w:rsid w:val="00884651"/>
    <w:rsid w:val="008A2763"/>
    <w:rsid w:val="008A4162"/>
    <w:rsid w:val="008B62B3"/>
    <w:rsid w:val="008C3090"/>
    <w:rsid w:val="008D3323"/>
    <w:rsid w:val="008E6BAA"/>
    <w:rsid w:val="0091121E"/>
    <w:rsid w:val="00912EBC"/>
    <w:rsid w:val="009138DB"/>
    <w:rsid w:val="009152A7"/>
    <w:rsid w:val="0092317B"/>
    <w:rsid w:val="00932E0E"/>
    <w:rsid w:val="009366B5"/>
    <w:rsid w:val="00976AD5"/>
    <w:rsid w:val="0098063A"/>
    <w:rsid w:val="00990F54"/>
    <w:rsid w:val="009947A8"/>
    <w:rsid w:val="00995185"/>
    <w:rsid w:val="009C0E9D"/>
    <w:rsid w:val="009D4B52"/>
    <w:rsid w:val="009E4CD8"/>
    <w:rsid w:val="009F03D6"/>
    <w:rsid w:val="009F2D47"/>
    <w:rsid w:val="00A07E8B"/>
    <w:rsid w:val="00A13383"/>
    <w:rsid w:val="00A30FC8"/>
    <w:rsid w:val="00A36092"/>
    <w:rsid w:val="00A4743C"/>
    <w:rsid w:val="00A4781A"/>
    <w:rsid w:val="00A70673"/>
    <w:rsid w:val="00A861E0"/>
    <w:rsid w:val="00A9585C"/>
    <w:rsid w:val="00A966D7"/>
    <w:rsid w:val="00AA6911"/>
    <w:rsid w:val="00AC332F"/>
    <w:rsid w:val="00AC4287"/>
    <w:rsid w:val="00AC4BF7"/>
    <w:rsid w:val="00AD1C26"/>
    <w:rsid w:val="00AF5273"/>
    <w:rsid w:val="00B20F07"/>
    <w:rsid w:val="00B22A2F"/>
    <w:rsid w:val="00B33B97"/>
    <w:rsid w:val="00B348B9"/>
    <w:rsid w:val="00B433EC"/>
    <w:rsid w:val="00B55D3A"/>
    <w:rsid w:val="00B650EE"/>
    <w:rsid w:val="00B722BC"/>
    <w:rsid w:val="00B722FD"/>
    <w:rsid w:val="00B72463"/>
    <w:rsid w:val="00B81851"/>
    <w:rsid w:val="00B8519F"/>
    <w:rsid w:val="00B966C6"/>
    <w:rsid w:val="00BB048F"/>
    <w:rsid w:val="00BB2452"/>
    <w:rsid w:val="00BB5557"/>
    <w:rsid w:val="00BC5874"/>
    <w:rsid w:val="00BE2C67"/>
    <w:rsid w:val="00BE4C35"/>
    <w:rsid w:val="00BF3EC3"/>
    <w:rsid w:val="00BF4993"/>
    <w:rsid w:val="00C10F8D"/>
    <w:rsid w:val="00C12377"/>
    <w:rsid w:val="00C1262B"/>
    <w:rsid w:val="00C12F86"/>
    <w:rsid w:val="00C134C0"/>
    <w:rsid w:val="00C177FA"/>
    <w:rsid w:val="00C2182E"/>
    <w:rsid w:val="00C224D0"/>
    <w:rsid w:val="00C2342E"/>
    <w:rsid w:val="00C36ABE"/>
    <w:rsid w:val="00C40ABC"/>
    <w:rsid w:val="00C50A76"/>
    <w:rsid w:val="00C51820"/>
    <w:rsid w:val="00C54D9D"/>
    <w:rsid w:val="00C57FC0"/>
    <w:rsid w:val="00C73676"/>
    <w:rsid w:val="00C82008"/>
    <w:rsid w:val="00C96D80"/>
    <w:rsid w:val="00CA16E6"/>
    <w:rsid w:val="00CA32B7"/>
    <w:rsid w:val="00CF216C"/>
    <w:rsid w:val="00D01FF8"/>
    <w:rsid w:val="00D20A26"/>
    <w:rsid w:val="00D279EE"/>
    <w:rsid w:val="00D310EE"/>
    <w:rsid w:val="00D37D62"/>
    <w:rsid w:val="00D425AA"/>
    <w:rsid w:val="00D43BA2"/>
    <w:rsid w:val="00D53C97"/>
    <w:rsid w:val="00D65B43"/>
    <w:rsid w:val="00D82A3F"/>
    <w:rsid w:val="00D84FEA"/>
    <w:rsid w:val="00D85C19"/>
    <w:rsid w:val="00D86909"/>
    <w:rsid w:val="00D95D63"/>
    <w:rsid w:val="00DA4F31"/>
    <w:rsid w:val="00DB2EDF"/>
    <w:rsid w:val="00DE0998"/>
    <w:rsid w:val="00DF06CC"/>
    <w:rsid w:val="00DF4CFC"/>
    <w:rsid w:val="00E05B2F"/>
    <w:rsid w:val="00E14012"/>
    <w:rsid w:val="00E14AC3"/>
    <w:rsid w:val="00E15B1C"/>
    <w:rsid w:val="00E21F35"/>
    <w:rsid w:val="00E2413B"/>
    <w:rsid w:val="00E27B33"/>
    <w:rsid w:val="00E32A5D"/>
    <w:rsid w:val="00E334F5"/>
    <w:rsid w:val="00E3452A"/>
    <w:rsid w:val="00E72890"/>
    <w:rsid w:val="00E7297C"/>
    <w:rsid w:val="00E8623B"/>
    <w:rsid w:val="00E9634C"/>
    <w:rsid w:val="00ED1CF6"/>
    <w:rsid w:val="00ED4F8E"/>
    <w:rsid w:val="00ED56ED"/>
    <w:rsid w:val="00EF3C94"/>
    <w:rsid w:val="00EF5088"/>
    <w:rsid w:val="00EF7700"/>
    <w:rsid w:val="00F04172"/>
    <w:rsid w:val="00F1606F"/>
    <w:rsid w:val="00F16B7A"/>
    <w:rsid w:val="00F2017E"/>
    <w:rsid w:val="00F21194"/>
    <w:rsid w:val="00F24426"/>
    <w:rsid w:val="00F25105"/>
    <w:rsid w:val="00F36396"/>
    <w:rsid w:val="00F519E7"/>
    <w:rsid w:val="00F53B74"/>
    <w:rsid w:val="00F87A19"/>
    <w:rsid w:val="00F91CAF"/>
    <w:rsid w:val="00F92119"/>
    <w:rsid w:val="00F932F1"/>
    <w:rsid w:val="00FB485B"/>
    <w:rsid w:val="00FB4D80"/>
    <w:rsid w:val="00FC6582"/>
    <w:rsid w:val="00FC73D5"/>
    <w:rsid w:val="00FD0277"/>
    <w:rsid w:val="00FD43CB"/>
    <w:rsid w:val="00FE3D44"/>
    <w:rsid w:val="00FE3E23"/>
    <w:rsid w:val="00FF53BC"/>
    <w:rsid w:val="00FF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o:colormenu v:ext="edit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4993"/>
    <w:rPr>
      <w:rFonts w:ascii="Garamond" w:hAnsi="Garamond"/>
      <w:sz w:val="22"/>
      <w:szCs w:val="24"/>
    </w:rPr>
  </w:style>
  <w:style w:type="paragraph" w:styleId="Heading1">
    <w:name w:val="heading 1"/>
    <w:basedOn w:val="Normal"/>
    <w:next w:val="Normal"/>
    <w:qFormat/>
    <w:rsid w:val="0091121E"/>
    <w:pPr>
      <w:keepNext/>
      <w:spacing w:before="240" w:after="480"/>
      <w:jc w:val="center"/>
      <w:outlineLvl w:val="0"/>
    </w:pPr>
    <w:rPr>
      <w:rFonts w:cs="Arial"/>
      <w:b/>
      <w:bCs/>
      <w:sz w:val="40"/>
      <w:szCs w:val="40"/>
    </w:rPr>
  </w:style>
  <w:style w:type="paragraph" w:styleId="Heading2">
    <w:name w:val="heading 2"/>
    <w:basedOn w:val="Normal"/>
    <w:next w:val="Normal"/>
    <w:qFormat/>
    <w:rsid w:val="007D5344"/>
    <w:pPr>
      <w:keepNext/>
      <w:spacing w:before="800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2A5159"/>
    <w:pPr>
      <w:keepNext/>
      <w:pageBreakBefore/>
      <w:numPr>
        <w:numId w:val="1"/>
      </w:numPr>
      <w:spacing w:before="240" w:after="480"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502931"/>
    <w:pPr>
      <w:keepNext/>
      <w:framePr w:w="7080" w:h="2595" w:hSpace="180" w:wrap="around" w:vAnchor="text" w:hAnchor="page" w:x="2014" w:y="9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F4993"/>
    <w:pPr>
      <w:keepNext/>
      <w:spacing w:before="480" w:after="40" w:line="240" w:lineRule="auto"/>
      <w:outlineLvl w:val="4"/>
    </w:pPr>
    <w:rPr>
      <w:b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qFormat/>
    <w:rsid w:val="00D84FEA"/>
    <w:pPr>
      <w:tabs>
        <w:tab w:val="left" w:pos="600"/>
        <w:tab w:val="left" w:pos="720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qFormat/>
    <w:rsid w:val="00502931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6F7B19"/>
    <w:pPr>
      <w:tabs>
        <w:tab w:val="right" w:leader="dot" w:pos="12950"/>
      </w:tabs>
      <w:spacing w:after="0"/>
      <w:ind w:left="475"/>
    </w:pPr>
  </w:style>
  <w:style w:type="paragraph" w:styleId="TOC4">
    <w:name w:val="toc 4"/>
    <w:basedOn w:val="Normal"/>
    <w:next w:val="Normal"/>
    <w:autoRedefine/>
    <w:semiHidden/>
    <w:rsid w:val="00502931"/>
    <w:pPr>
      <w:ind w:left="720"/>
    </w:pPr>
  </w:style>
  <w:style w:type="paragraph" w:styleId="TOC5">
    <w:name w:val="toc 5"/>
    <w:basedOn w:val="Normal"/>
    <w:next w:val="Normal"/>
    <w:autoRedefine/>
    <w:semiHidden/>
    <w:rsid w:val="00502931"/>
    <w:pPr>
      <w:ind w:left="960"/>
    </w:pPr>
  </w:style>
  <w:style w:type="paragraph" w:styleId="TOC6">
    <w:name w:val="toc 6"/>
    <w:basedOn w:val="Normal"/>
    <w:next w:val="Normal"/>
    <w:autoRedefine/>
    <w:semiHidden/>
    <w:rsid w:val="00502931"/>
    <w:pPr>
      <w:ind w:left="1200"/>
    </w:pPr>
  </w:style>
  <w:style w:type="paragraph" w:styleId="TOC7">
    <w:name w:val="toc 7"/>
    <w:basedOn w:val="Normal"/>
    <w:next w:val="Normal"/>
    <w:autoRedefine/>
    <w:semiHidden/>
    <w:rsid w:val="00502931"/>
    <w:pPr>
      <w:ind w:left="1440"/>
    </w:pPr>
  </w:style>
  <w:style w:type="paragraph" w:styleId="TOC8">
    <w:name w:val="toc 8"/>
    <w:basedOn w:val="Normal"/>
    <w:next w:val="Normal"/>
    <w:autoRedefine/>
    <w:semiHidden/>
    <w:rsid w:val="00502931"/>
    <w:pPr>
      <w:ind w:left="1680"/>
    </w:pPr>
  </w:style>
  <w:style w:type="paragraph" w:styleId="TOC9">
    <w:name w:val="toc 9"/>
    <w:basedOn w:val="Normal"/>
    <w:next w:val="Normal"/>
    <w:autoRedefine/>
    <w:semiHidden/>
    <w:rsid w:val="00502931"/>
    <w:pPr>
      <w:ind w:left="1920"/>
    </w:pPr>
  </w:style>
  <w:style w:type="character" w:styleId="CommentReference">
    <w:name w:val="annotation reference"/>
    <w:basedOn w:val="DefaultParagraphFont"/>
    <w:semiHidden/>
    <w:rsid w:val="00502931"/>
    <w:rPr>
      <w:sz w:val="16"/>
      <w:szCs w:val="16"/>
    </w:rPr>
  </w:style>
  <w:style w:type="paragraph" w:styleId="CommentText">
    <w:name w:val="annotation text"/>
    <w:basedOn w:val="Normal"/>
    <w:semiHidden/>
    <w:rsid w:val="005029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02931"/>
    <w:rPr>
      <w:b/>
      <w:bCs/>
    </w:rPr>
  </w:style>
  <w:style w:type="paragraph" w:styleId="BalloonText">
    <w:name w:val="Balloon Text"/>
    <w:basedOn w:val="Normal"/>
    <w:semiHidden/>
    <w:rsid w:val="0050293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0293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02931"/>
    <w:rPr>
      <w:vertAlign w:val="superscript"/>
    </w:rPr>
  </w:style>
  <w:style w:type="paragraph" w:customStyle="1" w:styleId="InsideSectionHeading">
    <w:name w:val="Inside Section Heading"/>
    <w:basedOn w:val="Normal"/>
    <w:rsid w:val="00BF4993"/>
    <w:pPr>
      <w:keepNext/>
      <w:spacing w:before="320" w:after="40" w:line="240" w:lineRule="auto"/>
    </w:pPr>
    <w:rPr>
      <w:b/>
      <w:bCs/>
      <w:szCs w:val="20"/>
    </w:rPr>
  </w:style>
  <w:style w:type="paragraph" w:styleId="Caption">
    <w:name w:val="caption"/>
    <w:basedOn w:val="Normal"/>
    <w:next w:val="Normal"/>
    <w:qFormat/>
    <w:rsid w:val="00502931"/>
    <w:pPr>
      <w:spacing w:before="120" w:after="120"/>
    </w:pPr>
    <w:rPr>
      <w:b/>
      <w:bCs/>
      <w:sz w:val="20"/>
      <w:szCs w:val="20"/>
    </w:rPr>
  </w:style>
  <w:style w:type="paragraph" w:customStyle="1" w:styleId="TableHeadersCentered">
    <w:name w:val="Table Headers Centered"/>
    <w:basedOn w:val="TableHeaders"/>
    <w:rsid w:val="00FD0277"/>
    <w:pPr>
      <w:spacing w:before="40"/>
      <w:jc w:val="center"/>
    </w:pPr>
  </w:style>
  <w:style w:type="paragraph" w:styleId="Header">
    <w:name w:val="header"/>
    <w:basedOn w:val="Normal"/>
    <w:link w:val="HeaderChar"/>
    <w:uiPriority w:val="99"/>
    <w:rsid w:val="00280D2F"/>
    <w:pPr>
      <w:tabs>
        <w:tab w:val="center" w:pos="4680"/>
        <w:tab w:val="right" w:pos="9360"/>
      </w:tabs>
    </w:pPr>
  </w:style>
  <w:style w:type="paragraph" w:customStyle="1" w:styleId="Italic">
    <w:name w:val="Italic"/>
    <w:basedOn w:val="Normal"/>
    <w:link w:val="ItalicCharChar"/>
    <w:rsid w:val="00C54D9D"/>
    <w:pPr>
      <w:spacing w:after="0"/>
    </w:pPr>
    <w:rPr>
      <w:i/>
      <w:iCs/>
      <w:sz w:val="18"/>
      <w:szCs w:val="20"/>
    </w:rPr>
  </w:style>
  <w:style w:type="character" w:customStyle="1" w:styleId="ItalicCharChar">
    <w:name w:val="Italic Char Char"/>
    <w:basedOn w:val="DefaultParagraphFont"/>
    <w:link w:val="Italic"/>
    <w:rsid w:val="00C54D9D"/>
    <w:rPr>
      <w:rFonts w:ascii="Garamond" w:hAnsi="Garamond"/>
      <w:i/>
      <w:iCs/>
      <w:sz w:val="18"/>
      <w:lang w:val="en-US" w:eastAsia="en-US" w:bidi="ar-SA"/>
    </w:rPr>
  </w:style>
  <w:style w:type="paragraph" w:customStyle="1" w:styleId="TableHeaders">
    <w:name w:val="Table Headers"/>
    <w:basedOn w:val="Normal"/>
    <w:rsid w:val="00AA6911"/>
    <w:pPr>
      <w:spacing w:before="60" w:after="40" w:line="240" w:lineRule="auto"/>
    </w:pPr>
    <w:rPr>
      <w:b/>
      <w:bCs/>
      <w:sz w:val="18"/>
      <w:szCs w:val="20"/>
    </w:rPr>
  </w:style>
  <w:style w:type="paragraph" w:customStyle="1" w:styleId="ContactInformation">
    <w:name w:val="Contact Information"/>
    <w:basedOn w:val="Normal"/>
    <w:rsid w:val="005C21E6"/>
    <w:pPr>
      <w:spacing w:after="0"/>
    </w:pPr>
  </w:style>
  <w:style w:type="paragraph" w:customStyle="1" w:styleId="BulletedList">
    <w:name w:val="Bulleted List"/>
    <w:basedOn w:val="Normal"/>
    <w:rsid w:val="00037014"/>
    <w:pPr>
      <w:numPr>
        <w:numId w:val="21"/>
      </w:numPr>
      <w:spacing w:line="240" w:lineRule="auto"/>
    </w:pPr>
  </w:style>
  <w:style w:type="paragraph" w:customStyle="1" w:styleId="Bold">
    <w:name w:val="Bold"/>
    <w:basedOn w:val="Normal"/>
    <w:link w:val="BoldChar"/>
    <w:rsid w:val="00D86909"/>
    <w:rPr>
      <w:b/>
    </w:rPr>
  </w:style>
  <w:style w:type="paragraph" w:customStyle="1" w:styleId="BulletedList2">
    <w:name w:val="Bulleted List 2"/>
    <w:basedOn w:val="BulletedList"/>
    <w:rsid w:val="00037014"/>
    <w:pPr>
      <w:numPr>
        <w:numId w:val="15"/>
      </w:numPr>
      <w:contextualSpacing/>
    </w:pPr>
  </w:style>
  <w:style w:type="character" w:customStyle="1" w:styleId="BoldChar">
    <w:name w:val="Bold Char"/>
    <w:basedOn w:val="DefaultParagraphFont"/>
    <w:link w:val="Bold"/>
    <w:rsid w:val="00D86909"/>
    <w:rPr>
      <w:rFonts w:ascii="Garamond" w:hAnsi="Garamond"/>
      <w:b/>
      <w:sz w:val="22"/>
      <w:szCs w:val="24"/>
      <w:lang w:val="en-US" w:eastAsia="en-US" w:bidi="ar-SA"/>
    </w:rPr>
  </w:style>
  <w:style w:type="paragraph" w:customStyle="1" w:styleId="ContactInformationBold">
    <w:name w:val="Contact Information Bold"/>
    <w:basedOn w:val="ContactInformation"/>
    <w:rsid w:val="00D86909"/>
    <w:rPr>
      <w:b/>
    </w:rPr>
  </w:style>
  <w:style w:type="paragraph" w:customStyle="1" w:styleId="TableText">
    <w:name w:val="Table Text"/>
    <w:basedOn w:val="Normal"/>
    <w:rsid w:val="00FD0277"/>
    <w:pPr>
      <w:spacing w:after="0" w:line="240" w:lineRule="auto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80D2F"/>
    <w:rPr>
      <w:rFonts w:ascii="Garamond" w:hAnsi="Garamond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rsid w:val="0028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80D2F"/>
    <w:rPr>
      <w:rFonts w:ascii="Garamond" w:hAnsi="Garamond"/>
      <w:sz w:val="22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1F682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803B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03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Normal"/>
    <w:link w:val="Style1Char"/>
    <w:qFormat/>
    <w:rsid w:val="00803B83"/>
    <w:rPr>
      <w:noProof/>
    </w:rPr>
  </w:style>
  <w:style w:type="paragraph" w:customStyle="1" w:styleId="REDDocumentHeader">
    <w:name w:val="RED Document Header"/>
    <w:basedOn w:val="Normal"/>
    <w:link w:val="REDDocumentHeaderChar"/>
    <w:qFormat/>
    <w:rsid w:val="00793EED"/>
    <w:pPr>
      <w:pBdr>
        <w:bottom w:val="single" w:sz="4" w:space="1" w:color="943634" w:themeColor="accent2" w:themeShade="BF"/>
      </w:pBdr>
    </w:pPr>
    <w:rPr>
      <w:rFonts w:asciiTheme="minorHAnsi" w:hAnsiTheme="minorHAnsi" w:cstheme="minorHAnsi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803B83"/>
    <w:rPr>
      <w:rFonts w:ascii="Garamond" w:hAnsi="Garamond"/>
      <w:noProof/>
      <w:sz w:val="22"/>
      <w:szCs w:val="24"/>
    </w:rPr>
  </w:style>
  <w:style w:type="table" w:styleId="TableGrid">
    <w:name w:val="Table Grid"/>
    <w:basedOn w:val="TableNormal"/>
    <w:rsid w:val="00793E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DDocumentHeaderChar">
    <w:name w:val="RED Document Header Char"/>
    <w:basedOn w:val="DefaultParagraphFont"/>
    <w:link w:val="REDDocumentHeader"/>
    <w:rsid w:val="00793EED"/>
    <w:rPr>
      <w:rFonts w:asciiTheme="minorHAnsi" w:hAnsiTheme="minorHAnsi" w:cstheme="minorHAnsi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17B"/>
    <w:pPr>
      <w:ind w:left="720"/>
      <w:contextualSpacing/>
    </w:pPr>
  </w:style>
  <w:style w:type="character" w:styleId="Strong">
    <w:name w:val="Strong"/>
    <w:basedOn w:val="DefaultParagraphFont"/>
    <w:qFormat/>
    <w:rsid w:val="0092317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35415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ED56ED"/>
    <w:pPr>
      <w:spacing w:after="0"/>
      <w:contextualSpacing/>
    </w:pPr>
    <w:rPr>
      <w:rFonts w:ascii="Courier New" w:hAnsi="Courier New" w:cs="Courier New"/>
      <w:sz w:val="20"/>
      <w:szCs w:val="20"/>
    </w:rPr>
  </w:style>
  <w:style w:type="character" w:customStyle="1" w:styleId="Style2Char">
    <w:name w:val="Style2 Char"/>
    <w:basedOn w:val="DefaultParagraphFont"/>
    <w:link w:val="Style2"/>
    <w:rsid w:val="00ED56ED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BuildSystem\trunk\_RED_Docs\DocumentLetterSiz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0E28"/>
    <w:rsid w:val="00FA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0D8704050A49A486B7B87888A02F62">
    <w:name w:val="400D8704050A49A486B7B87888A02F62"/>
    <w:rsid w:val="00FA0E28"/>
  </w:style>
  <w:style w:type="paragraph" w:customStyle="1" w:styleId="5EE62E76201D406B9D7AD8D0AD2E6053">
    <w:name w:val="5EE62E76201D406B9D7AD8D0AD2E6053"/>
    <w:rsid w:val="00FA0E28"/>
  </w:style>
  <w:style w:type="paragraph" w:customStyle="1" w:styleId="304F27AE894F4999A83347D280026CB9">
    <w:name w:val="304F27AE894F4999A83347D280026CB9"/>
    <w:rsid w:val="00FA0E28"/>
  </w:style>
  <w:style w:type="paragraph" w:customStyle="1" w:styleId="670277D5C0A4406B8D748920D5853964">
    <w:name w:val="670277D5C0A4406B8D748920D5853964"/>
    <w:rsid w:val="00FA0E28"/>
  </w:style>
  <w:style w:type="paragraph" w:customStyle="1" w:styleId="CF9639EBE00D4621B0541958F58B4CE8">
    <w:name w:val="CF9639EBE00D4621B0541958F58B4CE8"/>
    <w:rsid w:val="00FA0E28"/>
  </w:style>
  <w:style w:type="paragraph" w:customStyle="1" w:styleId="1AC14604254440918C9FB141935DD9B1">
    <w:name w:val="1AC14604254440918C9FB141935DD9B1"/>
    <w:rsid w:val="00FA0E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1B09C-2567-4D77-BF83-BE95FE44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DocumentLetterSize2.dotx</Template>
  <TotalTime>1515</TotalTime>
  <Pages>16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SCORE</Company>
  <LinksUpToDate>false</LinksUpToDate>
  <CharactersWithSpaces>10256</CharactersWithSpaces>
  <SharedDoc>false</SharedDoc>
  <HLinks>
    <vt:vector size="78" baseType="variant">
      <vt:variant>
        <vt:i4>1507402</vt:i4>
      </vt:variant>
      <vt:variant>
        <vt:i4>75</vt:i4>
      </vt:variant>
      <vt:variant>
        <vt:i4>0</vt:i4>
      </vt:variant>
      <vt:variant>
        <vt:i4>5</vt:i4>
      </vt:variant>
      <vt:variant>
        <vt:lpwstr>http://www.topachievement.com/smart.html</vt:lpwstr>
      </vt:variant>
      <vt:variant>
        <vt:lpwstr/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_Toc52620481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_Toc52620480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_Toc52620479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_Toc52620478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_Toc52620477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_Toc52620476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_Toc52620475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_Toc52620474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_Toc52620473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_Toc52620472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_Toc52620471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85</cp:revision>
  <cp:lastPrinted>2004-02-10T15:39:00Z</cp:lastPrinted>
  <dcterms:created xsi:type="dcterms:W3CDTF">2009-11-02T12:53:00Z</dcterms:created>
  <dcterms:modified xsi:type="dcterms:W3CDTF">2009-12-31T14:02:00Z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TC010175201033</vt:lpwstr>
  </property>
</Properties>
</file>